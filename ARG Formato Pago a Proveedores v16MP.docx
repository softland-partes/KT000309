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08" w:rsidRDefault="00564008" w:rsidP="00D61FFC">
      <w:pPr>
        <w:ind w:left="708" w:hanging="708"/>
        <w:jc w:val="center"/>
        <w:rPr>
          <w:smallCaps/>
          <w:sz w:val="56"/>
          <w:lang w:val="es-MX"/>
        </w:rPr>
      </w:pPr>
    </w:p>
    <w:p w:rsidR="00564008" w:rsidRDefault="00564008" w:rsidP="00564008">
      <w:pPr>
        <w:jc w:val="right"/>
        <w:rPr>
          <w:smallCaps/>
          <w:sz w:val="56"/>
          <w:lang w:val="es-MX"/>
        </w:rPr>
      </w:pPr>
    </w:p>
    <w:p w:rsidR="00564008" w:rsidRDefault="00564008" w:rsidP="00564008">
      <w:pPr>
        <w:jc w:val="right"/>
        <w:rPr>
          <w:smallCaps/>
          <w:sz w:val="56"/>
          <w:lang w:val="es-MX"/>
        </w:rPr>
      </w:pPr>
    </w:p>
    <w:p w:rsidR="00564008" w:rsidRDefault="00564008" w:rsidP="00564008">
      <w:pPr>
        <w:jc w:val="right"/>
        <w:rPr>
          <w:smallCaps/>
          <w:sz w:val="56"/>
          <w:lang w:val="es-MX"/>
        </w:rPr>
      </w:pPr>
    </w:p>
    <w:p w:rsidR="00564008" w:rsidRDefault="00564008" w:rsidP="00564008">
      <w:pPr>
        <w:jc w:val="right"/>
        <w:rPr>
          <w:smallCaps/>
          <w:sz w:val="56"/>
          <w:lang w:val="es-MX"/>
        </w:rPr>
      </w:pPr>
    </w:p>
    <w:p w:rsidR="00564008" w:rsidRDefault="00564008" w:rsidP="00564008">
      <w:pPr>
        <w:jc w:val="right"/>
        <w:rPr>
          <w:smallCaps/>
          <w:sz w:val="56"/>
          <w:lang w:val="es-MX"/>
        </w:rPr>
      </w:pPr>
    </w:p>
    <w:p w:rsidR="00564008" w:rsidRDefault="00564008" w:rsidP="00564008">
      <w:pPr>
        <w:jc w:val="right"/>
        <w:rPr>
          <w:smallCaps/>
          <w:sz w:val="56"/>
          <w:lang w:val="es-MX"/>
        </w:rPr>
      </w:pPr>
    </w:p>
    <w:p w:rsidR="00564008" w:rsidRDefault="00564008" w:rsidP="00564008">
      <w:pPr>
        <w:jc w:val="right"/>
        <w:rPr>
          <w:smallCaps/>
          <w:sz w:val="56"/>
          <w:lang w:val="es-MX"/>
        </w:rPr>
      </w:pPr>
    </w:p>
    <w:p w:rsidR="00564008" w:rsidRDefault="00564008" w:rsidP="00564008">
      <w:pPr>
        <w:jc w:val="right"/>
        <w:rPr>
          <w:smallCaps/>
          <w:sz w:val="56"/>
          <w:lang w:val="es-MX"/>
        </w:rPr>
      </w:pPr>
    </w:p>
    <w:p w:rsidR="00564008" w:rsidRDefault="00564008" w:rsidP="00564008">
      <w:pPr>
        <w:jc w:val="right"/>
        <w:rPr>
          <w:smallCaps/>
          <w:sz w:val="72"/>
          <w:lang w:val="es-MX"/>
        </w:rPr>
      </w:pPr>
      <w:r>
        <w:rPr>
          <w:smallCaps/>
          <w:sz w:val="72"/>
          <w:lang w:val="es-MX"/>
        </w:rPr>
        <w:t>Francés net cash</w:t>
      </w:r>
    </w:p>
    <w:p w:rsidR="00564008" w:rsidRDefault="00564008" w:rsidP="00564008">
      <w:pPr>
        <w:jc w:val="right"/>
        <w:rPr>
          <w:smallCaps/>
          <w:sz w:val="56"/>
          <w:lang w:val="es-MX"/>
        </w:rPr>
      </w:pPr>
    </w:p>
    <w:p w:rsidR="00564008" w:rsidRDefault="00564008" w:rsidP="00564008">
      <w:pPr>
        <w:jc w:val="right"/>
        <w:rPr>
          <w:smallCaps/>
          <w:sz w:val="56"/>
          <w:lang w:val="es-MX"/>
        </w:rPr>
      </w:pPr>
    </w:p>
    <w:p w:rsidR="00564008" w:rsidRPr="008B377A" w:rsidRDefault="00564008" w:rsidP="00564008">
      <w:pPr>
        <w:jc w:val="right"/>
        <w:rPr>
          <w:smallCaps/>
          <w:sz w:val="28"/>
          <w:szCs w:val="28"/>
          <w:lang w:val="es-MX"/>
        </w:rPr>
      </w:pPr>
      <w:r w:rsidRPr="008B377A">
        <w:rPr>
          <w:smallCaps/>
          <w:sz w:val="28"/>
          <w:szCs w:val="28"/>
          <w:lang w:val="es-MX"/>
        </w:rPr>
        <w:t>Diseño de registro del archivo de</w:t>
      </w:r>
    </w:p>
    <w:p w:rsidR="00564008" w:rsidRPr="008B377A" w:rsidRDefault="00564008" w:rsidP="00564008">
      <w:pPr>
        <w:jc w:val="right"/>
        <w:rPr>
          <w:b/>
          <w:smallCaps/>
          <w:sz w:val="28"/>
          <w:szCs w:val="28"/>
          <w:lang w:val="es-MX"/>
        </w:rPr>
      </w:pPr>
      <w:r w:rsidRPr="008B377A">
        <w:rPr>
          <w:b/>
          <w:smallCaps/>
          <w:sz w:val="28"/>
          <w:szCs w:val="28"/>
          <w:lang w:val="es-MX"/>
        </w:rPr>
        <w:t>Pago a Proveedores</w:t>
      </w:r>
    </w:p>
    <w:p w:rsidR="00564008" w:rsidRDefault="00564008" w:rsidP="00564008">
      <w:pPr>
        <w:pStyle w:val="Estilo7"/>
        <w:sectPr w:rsidR="00564008">
          <w:headerReference w:type="default" r:id="rId7"/>
          <w:footerReference w:type="default" r:id="rId8"/>
          <w:pgSz w:w="11906" w:h="16838" w:code="9"/>
          <w:pgMar w:top="1985" w:right="1701" w:bottom="1418" w:left="1985" w:header="720" w:footer="720" w:gutter="0"/>
          <w:cols w:space="720"/>
        </w:sectPr>
      </w:pPr>
    </w:p>
    <w:p w:rsidR="00564008" w:rsidRPr="008B377A" w:rsidRDefault="00564008" w:rsidP="00564008">
      <w:pPr>
        <w:pStyle w:val="Estilo7"/>
        <w:rPr>
          <w:sz w:val="20"/>
        </w:rPr>
      </w:pPr>
      <w:r w:rsidRPr="008B377A">
        <w:rPr>
          <w:sz w:val="20"/>
        </w:rPr>
        <w:lastRenderedPageBreak/>
        <w:t>Pagos a Proveedores (extensión fichero PAP, extensión devolución DVC)</w:t>
      </w:r>
    </w:p>
    <w:p w:rsidR="00564008" w:rsidRPr="008B377A" w:rsidRDefault="00564008" w:rsidP="00564008">
      <w:pPr>
        <w:pStyle w:val="Ttulo2"/>
        <w:rPr>
          <w:b w:val="0"/>
          <w:sz w:val="16"/>
          <w:szCs w:val="16"/>
        </w:rPr>
      </w:pPr>
      <w:r w:rsidRPr="008B377A">
        <w:rPr>
          <w:b w:val="0"/>
          <w:sz w:val="16"/>
          <w:szCs w:val="16"/>
        </w:rPr>
        <w:t>Formato del fichero Entrada / Salida</w:t>
      </w:r>
    </w:p>
    <w:p w:rsidR="00564008" w:rsidRDefault="00564008" w:rsidP="00564008">
      <w:pPr>
        <w:rPr>
          <w:b/>
          <w:sz w:val="18"/>
        </w:rPr>
      </w:pPr>
    </w:p>
    <w:p w:rsidR="00564008" w:rsidRDefault="00564008" w:rsidP="00564008">
      <w:pPr>
        <w:rPr>
          <w:b/>
          <w:sz w:val="18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67"/>
        <w:gridCol w:w="709"/>
        <w:gridCol w:w="567"/>
        <w:gridCol w:w="567"/>
        <w:gridCol w:w="3119"/>
      </w:tblGrid>
      <w:tr w:rsidR="00564008" w:rsidTr="00B773F6">
        <w:tc>
          <w:tcPr>
            <w:tcW w:w="3472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OBL-Movimientos de Minutas</w:t>
            </w:r>
          </w:p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Registro Cabecera de Lote </w:t>
            </w:r>
          </w:p>
        </w:tc>
        <w:tc>
          <w:tcPr>
            <w:tcW w:w="567" w:type="dxa"/>
          </w:tcPr>
          <w:p w:rsidR="00564008" w:rsidRDefault="00564008" w:rsidP="00770468">
            <w:pPr>
              <w:pStyle w:val="Ttulo1"/>
              <w:rPr>
                <w:sz w:val="18"/>
              </w:rPr>
            </w:pPr>
            <w:r>
              <w:rPr>
                <w:sz w:val="18"/>
              </w:rPr>
              <w:t>Tipo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Long.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311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IDENT-REGISTRO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0306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TIPO-REG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010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TIPO-DOC-EMPRE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'CUIT' tipo documento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NRO-CUIT-EMPRE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número de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cuit</w:t>
            </w:r>
            <w:proofErr w:type="spellEnd"/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SECUENCIA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Fijos 0000 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MONEDA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moneda de acreditación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 para Pesos, 2 para Dólares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IMPORTE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Importe Total a acreditar con dos decimales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FORMA-PAGO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046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Forma de pago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05F9F">
              <w:rPr>
                <w:snapToGrid w:val="0"/>
                <w:color w:val="000000"/>
                <w:sz w:val="18"/>
                <w:lang w:val="es-ES"/>
              </w:rPr>
              <w:t>AB para Acreditación en cuenta.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CH para Emisión de CPD</w:t>
            </w:r>
          </w:p>
          <w:p w:rsidR="00564008" w:rsidRPr="00CE2FA1" w:rsidRDefault="00564008" w:rsidP="00770468">
            <w:pPr>
              <w:rPr>
                <w:i/>
                <w:snapToGrid w:val="0"/>
                <w:color w:val="000000"/>
                <w:sz w:val="16"/>
                <w:szCs w:val="16"/>
                <w:lang w:val="es-ES"/>
              </w:rPr>
            </w:pPr>
            <w:r w:rsidRPr="00CE2FA1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 xml:space="preserve">ACLARACIÓN: para utilizar la funcionalidad de distintas formas de pago dentro de un mismo lote, éste campo deberá completarse con </w:t>
            </w:r>
            <w:r w:rsidR="0043048B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>9</w:t>
            </w:r>
            <w:r w:rsidRPr="00CE2FA1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 xml:space="preserve">9, mientras que el campo de mismo nombre en el registro 020 deberá completarse con el dato correcto.  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FORMA-COBRO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 Completar con ceros.</w:t>
            </w:r>
          </w:p>
          <w:p w:rsidR="00564008" w:rsidRPr="00CE2FA1" w:rsidRDefault="00564008" w:rsidP="00770468">
            <w:pPr>
              <w:rPr>
                <w:snapToGrid w:val="0"/>
                <w:color w:val="000000"/>
                <w:sz w:val="16"/>
                <w:szCs w:val="16"/>
                <w:lang w:val="es-ES"/>
              </w:rPr>
            </w:pPr>
            <w:r w:rsidRPr="00CE2FA1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DISPON-PAGO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048</w:t>
            </w:r>
          </w:p>
        </w:tc>
        <w:tc>
          <w:tcPr>
            <w:tcW w:w="3119" w:type="dxa"/>
          </w:tcPr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OPC  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>En caso de informar Forma de Pago CH, indicar: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0 para CPD cruzado no a la orden; 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1 CPD cruzado a la orden; 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2 CPD no cruzado a la orden; 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3 CPD no cruzado no a la orden; 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4 Cheque al día cruzado no a la orden; 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5 Cheque al día cruzado a la orden; 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6 Cheque al día no cruzado a la orden; 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7 Cheque al día no cruzado no a la orden. 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En caso de informar Forma de Pago AB, indicar: 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0 para Contrato (ve contrato); 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1 para </w:t>
            </w:r>
            <w:proofErr w:type="spellStart"/>
            <w:r w:rsidRPr="00AE0BEE">
              <w:rPr>
                <w:snapToGrid w:val="0"/>
                <w:color w:val="000000"/>
                <w:sz w:val="18"/>
                <w:lang w:val="es-ES"/>
              </w:rPr>
              <w:t>Coelsa</w:t>
            </w:r>
            <w:proofErr w:type="spellEnd"/>
            <w:r w:rsidRPr="00AE0BEE">
              <w:rPr>
                <w:snapToGrid w:val="0"/>
                <w:color w:val="000000"/>
                <w:sz w:val="18"/>
                <w:lang w:val="es-ES"/>
              </w:rPr>
              <w:t xml:space="preserve">; </w:t>
            </w:r>
          </w:p>
          <w:p w:rsidR="00AE0BEE" w:rsidRPr="00AE0BEE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>2 para CCI.</w:t>
            </w:r>
          </w:p>
          <w:p w:rsidR="00E0472E" w:rsidRPr="00AE0BEE" w:rsidRDefault="00E0472E" w:rsidP="00E0472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>En c</w:t>
            </w:r>
            <w:r>
              <w:rPr>
                <w:snapToGrid w:val="0"/>
                <w:color w:val="000000"/>
                <w:sz w:val="18"/>
                <w:lang w:val="es-ES"/>
              </w:rPr>
              <w:t>aso de informar Forma de Pago 99</w:t>
            </w:r>
            <w:r w:rsidRPr="00AE0BEE">
              <w:rPr>
                <w:snapToGrid w:val="0"/>
                <w:color w:val="000000"/>
                <w:sz w:val="18"/>
                <w:lang w:val="es-ES"/>
              </w:rPr>
              <w:t>, indicar:</w:t>
            </w:r>
          </w:p>
          <w:p w:rsidR="00564008" w:rsidRDefault="00AE0BEE" w:rsidP="00AE0BEE">
            <w:pPr>
              <w:rPr>
                <w:snapToGrid w:val="0"/>
                <w:color w:val="000000"/>
                <w:sz w:val="18"/>
                <w:lang w:val="es-ES"/>
              </w:rPr>
            </w:pPr>
            <w:r w:rsidRPr="00AE0BEE">
              <w:rPr>
                <w:snapToGrid w:val="0"/>
                <w:color w:val="000000"/>
                <w:sz w:val="18"/>
                <w:lang w:val="es-ES"/>
              </w:rPr>
              <w:t>9 para indica</w:t>
            </w:r>
            <w:r w:rsidR="00E0472E">
              <w:rPr>
                <w:snapToGrid w:val="0"/>
                <w:color w:val="000000"/>
                <w:sz w:val="18"/>
                <w:lang w:val="es-ES"/>
              </w:rPr>
              <w:t>r distintas formas de pago en el</w:t>
            </w:r>
            <w:r>
              <w:rPr>
                <w:snapToGrid w:val="0"/>
                <w:color w:val="000000"/>
                <w:sz w:val="18"/>
                <w:lang w:val="es-ES"/>
              </w:rPr>
              <w:t xml:space="preserve"> mismo lote utilizando </w:t>
            </w:r>
            <w:r w:rsidRPr="00AE0BEE">
              <w:rPr>
                <w:snapToGrid w:val="0"/>
                <w:color w:val="000000"/>
                <w:sz w:val="18"/>
                <w:lang w:val="es-ES"/>
              </w:rPr>
              <w:t>DISPON-P del registro 0306020.</w:t>
            </w:r>
            <w:r w:rsidR="00564008" w:rsidRPr="00CE2FA1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DEPOSITO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049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049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 </w:t>
            </w:r>
            <w:r w:rsidR="00FA409F">
              <w:rPr>
                <w:snapToGrid w:val="0"/>
                <w:color w:val="000000"/>
                <w:sz w:val="18"/>
                <w:lang w:val="es-ES"/>
              </w:rPr>
              <w:t>Informar con cero.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FECHA-EMISION 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050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057</w:t>
            </w:r>
          </w:p>
        </w:tc>
        <w:tc>
          <w:tcPr>
            <w:tcW w:w="3119" w:type="dxa"/>
          </w:tcPr>
          <w:p w:rsidR="00564008" w:rsidRPr="001E6461" w:rsidRDefault="00564008" w:rsidP="00770468">
            <w:pPr>
              <w:rPr>
                <w:snapToGrid w:val="0"/>
                <w:color w:val="000000"/>
                <w:sz w:val="18"/>
                <w:highlight w:val="yellow"/>
                <w:lang w:val="es-ES"/>
              </w:rPr>
            </w:pPr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 xml:space="preserve">OBL  Fecha hábil mayor o igual a la fecha del día en formato </w:t>
            </w:r>
            <w:proofErr w:type="spellStart"/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>aaaammdd</w:t>
            </w:r>
            <w:proofErr w:type="spellEnd"/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>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>Para la forma de pago AB es la fecha de proceso.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FECHA-ENTREGA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058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065</w:t>
            </w:r>
          </w:p>
        </w:tc>
        <w:tc>
          <w:tcPr>
            <w:tcW w:w="3119" w:type="dxa"/>
          </w:tcPr>
          <w:p w:rsidR="00564008" w:rsidRPr="001E6461" w:rsidRDefault="00564008" w:rsidP="00770468">
            <w:pPr>
              <w:rPr>
                <w:snapToGrid w:val="0"/>
                <w:color w:val="000000"/>
                <w:sz w:val="18"/>
                <w:highlight w:val="yellow"/>
                <w:lang w:val="es-ES"/>
              </w:rPr>
            </w:pPr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>OPC Fecha de entrega</w:t>
            </w:r>
          </w:p>
          <w:p w:rsidR="00564008" w:rsidRPr="001E6461" w:rsidRDefault="00564008" w:rsidP="00770468">
            <w:pPr>
              <w:rPr>
                <w:snapToGrid w:val="0"/>
                <w:color w:val="000000"/>
                <w:sz w:val="18"/>
                <w:highlight w:val="yellow"/>
                <w:lang w:val="es-ES"/>
              </w:rPr>
            </w:pPr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 xml:space="preserve">Debe ser igual o mayor a la fecha de emisión formato </w:t>
            </w:r>
            <w:proofErr w:type="spellStart"/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>aaaammdd</w:t>
            </w:r>
            <w:proofErr w:type="spellEnd"/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>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 xml:space="preserve">Si la modalidad de pago es </w:t>
            </w:r>
            <w:r w:rsidR="001E6461"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 xml:space="preserve">AB </w:t>
            </w:r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>acreditación en cuenta o CPD debe ser hábil.</w:t>
            </w:r>
          </w:p>
          <w:p w:rsidR="00564008" w:rsidRPr="00A07698" w:rsidRDefault="00564008" w:rsidP="00770468">
            <w:pPr>
              <w:rPr>
                <w:snapToGrid w:val="0"/>
                <w:color w:val="000000"/>
                <w:sz w:val="16"/>
                <w:szCs w:val="16"/>
                <w:lang w:val="es-ES"/>
              </w:rPr>
            </w:pPr>
            <w:r w:rsidRPr="00A07698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 xml:space="preserve">ACLARACIÓN: para utilizar la </w:t>
            </w:r>
            <w:r w:rsidRPr="00A07698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lastRenderedPageBreak/>
              <w:t xml:space="preserve">funcionalidad de distintas fechas de entrega dentro de un mismo lote, éste campo deberá </w:t>
            </w:r>
            <w:r w:rsidRPr="00A07698">
              <w:rPr>
                <w:b/>
                <w:i/>
                <w:snapToGrid w:val="0"/>
                <w:color w:val="000000"/>
                <w:sz w:val="16"/>
                <w:szCs w:val="16"/>
                <w:lang w:val="es-ES"/>
              </w:rPr>
              <w:t>completarse con 9</w:t>
            </w:r>
            <w:r w:rsidRPr="00A07698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 xml:space="preserve">, mientras que el campo de mismo nombre en el registro 020 deberá completarse con el dato correcto.  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lastRenderedPageBreak/>
              <w:t>FECHA-PAGO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073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Fecha de pago 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Si es CPD debe ser mayor a la fecha de entrega formato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aaaammdd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>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 xml:space="preserve">Si es </w:t>
            </w:r>
            <w:r w:rsidR="001E6461"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 xml:space="preserve">acreditación </w:t>
            </w:r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>en cuenta debe ser hábil y mayor o igual a la fecha de entrega.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Si es cheque común debe ser igual a la de entrega.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A07698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 xml:space="preserve">ACLARACIÓN: para utilizar la funcionalidad de distintas fechas de pago dentro de un mismo lote, éste campo </w:t>
            </w:r>
            <w:r w:rsidRPr="00A07698">
              <w:rPr>
                <w:b/>
                <w:i/>
                <w:snapToGrid w:val="0"/>
                <w:color w:val="000000"/>
                <w:sz w:val="16"/>
                <w:szCs w:val="16"/>
                <w:lang w:val="es-ES"/>
              </w:rPr>
              <w:t>deberá completarse con 9</w:t>
            </w:r>
            <w:r w:rsidRPr="00A07698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>, mientras que el campo de mismo nombre en el registro 020 deberá completarse con el dato correcto</w:t>
            </w:r>
            <w:r>
              <w:rPr>
                <w:i/>
                <w:snapToGrid w:val="0"/>
                <w:color w:val="000000"/>
                <w:sz w:val="18"/>
                <w:lang w:val="es-ES"/>
              </w:rPr>
              <w:t xml:space="preserve">.  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ENTIDAD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074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077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'0017'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SUC-CTA-DEBITO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078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081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Sucursal cuenta débito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DV-CTA-DEBITO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082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083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TIPO-CTA-DEBITO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084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085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Tipo cuenta débito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 para CC, 02 para CA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MONEDA-CTA-DEBITO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086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086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moneda de la cuenta de débito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 para pesos, 2 para dólares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NRO-CTA-DEBITO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087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093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nro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 xml:space="preserve"> cuenta </w:t>
            </w:r>
            <w:r w:rsidRPr="00A07698">
              <w:rPr>
                <w:snapToGrid w:val="0"/>
                <w:sz w:val="18"/>
                <w:lang w:val="es-ES"/>
              </w:rPr>
              <w:t>(</w:t>
            </w:r>
            <w:r>
              <w:rPr>
                <w:snapToGrid w:val="0"/>
                <w:sz w:val="18"/>
                <w:lang w:val="es-ES"/>
              </w:rPr>
              <w:t>completa de ceros por la izquierda, incluye DV)</w:t>
            </w:r>
          </w:p>
        </w:tc>
      </w:tr>
      <w:tr w:rsidR="00564008" w:rsidTr="00B773F6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CANTIDAD-INST 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094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100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Cantidad de registros tipo 020</w:t>
            </w:r>
          </w:p>
        </w:tc>
      </w:tr>
      <w:tr w:rsidR="006C1CDF" w:rsidTr="00B773F6">
        <w:tc>
          <w:tcPr>
            <w:tcW w:w="3472" w:type="dxa"/>
          </w:tcPr>
          <w:p w:rsidR="006C1CDF" w:rsidRPr="00215DC0" w:rsidRDefault="006C1CDF" w:rsidP="004E20C4">
            <w:pPr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ENTREGA-LOTE</w:t>
            </w:r>
          </w:p>
        </w:tc>
        <w:tc>
          <w:tcPr>
            <w:tcW w:w="567" w:type="dxa"/>
          </w:tcPr>
          <w:p w:rsidR="006C1CDF" w:rsidRPr="00215DC0" w:rsidRDefault="006C1CDF" w:rsidP="004E20C4">
            <w:pPr>
              <w:jc w:val="center"/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6C1CDF" w:rsidRPr="00215DC0" w:rsidRDefault="006C1CDF" w:rsidP="004E20C4">
            <w:pPr>
              <w:jc w:val="center"/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6C1CDF" w:rsidRPr="00215DC0" w:rsidRDefault="006C1CDF" w:rsidP="004E20C4">
            <w:pPr>
              <w:jc w:val="center"/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101</w:t>
            </w:r>
          </w:p>
        </w:tc>
        <w:tc>
          <w:tcPr>
            <w:tcW w:w="567" w:type="dxa"/>
          </w:tcPr>
          <w:p w:rsidR="006C1CDF" w:rsidRPr="00215DC0" w:rsidRDefault="006C1CDF" w:rsidP="004E20C4">
            <w:pPr>
              <w:jc w:val="center"/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101</w:t>
            </w:r>
          </w:p>
        </w:tc>
        <w:tc>
          <w:tcPr>
            <w:tcW w:w="3119" w:type="dxa"/>
          </w:tcPr>
          <w:p w:rsidR="006C1CDF" w:rsidRPr="00215DC0" w:rsidRDefault="006C1CDF" w:rsidP="004E20C4">
            <w:pPr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OPC ‘S’ se indicara si la entrega de cheques será por lote en una sola sucursal.</w:t>
            </w:r>
          </w:p>
        </w:tc>
      </w:tr>
      <w:tr w:rsidR="006C1CDF" w:rsidTr="00B773F6">
        <w:tc>
          <w:tcPr>
            <w:tcW w:w="3472" w:type="dxa"/>
          </w:tcPr>
          <w:p w:rsidR="006C1CDF" w:rsidRPr="00215DC0" w:rsidRDefault="006C1CDF" w:rsidP="004E20C4">
            <w:pPr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SUC-ENTREGA-LOTE</w:t>
            </w:r>
          </w:p>
        </w:tc>
        <w:tc>
          <w:tcPr>
            <w:tcW w:w="567" w:type="dxa"/>
          </w:tcPr>
          <w:p w:rsidR="006C1CDF" w:rsidRPr="00215DC0" w:rsidRDefault="009C6DB1" w:rsidP="004E20C4">
            <w:pPr>
              <w:jc w:val="center"/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6C1CDF" w:rsidRPr="00215DC0" w:rsidRDefault="006C1CDF" w:rsidP="004E20C4">
            <w:pPr>
              <w:jc w:val="center"/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6C1CDF" w:rsidRPr="00215DC0" w:rsidRDefault="006C1CDF" w:rsidP="004E20C4">
            <w:pPr>
              <w:jc w:val="center"/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102</w:t>
            </w:r>
          </w:p>
        </w:tc>
        <w:tc>
          <w:tcPr>
            <w:tcW w:w="567" w:type="dxa"/>
          </w:tcPr>
          <w:p w:rsidR="006C1CDF" w:rsidRPr="00215DC0" w:rsidRDefault="006C1CDF" w:rsidP="004E20C4">
            <w:pPr>
              <w:jc w:val="center"/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105</w:t>
            </w:r>
          </w:p>
        </w:tc>
        <w:tc>
          <w:tcPr>
            <w:tcW w:w="3119" w:type="dxa"/>
          </w:tcPr>
          <w:p w:rsidR="006C1CDF" w:rsidRPr="00215DC0" w:rsidRDefault="006C1CDF" w:rsidP="004E20C4">
            <w:pPr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OPC sucursal en donde se entregará los cheques del lote.</w:t>
            </w:r>
          </w:p>
        </w:tc>
      </w:tr>
      <w:tr w:rsidR="006C1CDF" w:rsidTr="00B773F6">
        <w:tc>
          <w:tcPr>
            <w:tcW w:w="3472" w:type="dxa"/>
          </w:tcPr>
          <w:p w:rsidR="006C1CDF" w:rsidRPr="00215DC0" w:rsidRDefault="006C1CDF" w:rsidP="00770468">
            <w:pPr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 xml:space="preserve">FILLER </w:t>
            </w:r>
          </w:p>
        </w:tc>
        <w:tc>
          <w:tcPr>
            <w:tcW w:w="567" w:type="dxa"/>
          </w:tcPr>
          <w:p w:rsidR="006C1CDF" w:rsidRPr="00215DC0" w:rsidRDefault="006C1CDF" w:rsidP="00770468">
            <w:pPr>
              <w:jc w:val="center"/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6C1CDF" w:rsidRPr="00215DC0" w:rsidRDefault="006C1CDF" w:rsidP="006C1CDF">
            <w:pPr>
              <w:jc w:val="center"/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006</w:t>
            </w:r>
          </w:p>
        </w:tc>
        <w:tc>
          <w:tcPr>
            <w:tcW w:w="567" w:type="dxa"/>
          </w:tcPr>
          <w:p w:rsidR="006C1CDF" w:rsidRPr="00215DC0" w:rsidRDefault="006C1CDF" w:rsidP="006C1CDF">
            <w:pPr>
              <w:jc w:val="center"/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106</w:t>
            </w:r>
          </w:p>
        </w:tc>
        <w:tc>
          <w:tcPr>
            <w:tcW w:w="567" w:type="dxa"/>
          </w:tcPr>
          <w:p w:rsidR="006C1CDF" w:rsidRPr="00215DC0" w:rsidRDefault="006C1CDF" w:rsidP="00770468">
            <w:pPr>
              <w:jc w:val="center"/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111</w:t>
            </w:r>
          </w:p>
        </w:tc>
        <w:tc>
          <w:tcPr>
            <w:tcW w:w="3119" w:type="dxa"/>
          </w:tcPr>
          <w:p w:rsidR="006C1CDF" w:rsidRPr="00215DC0" w:rsidRDefault="006C1CDF" w:rsidP="00C152C4">
            <w:pPr>
              <w:rPr>
                <w:b/>
                <w:snapToGrid w:val="0"/>
                <w:sz w:val="18"/>
                <w:lang w:val="es-ES"/>
              </w:rPr>
            </w:pPr>
            <w:r w:rsidRPr="00215DC0">
              <w:rPr>
                <w:b/>
                <w:snapToGrid w:val="0"/>
                <w:sz w:val="18"/>
                <w:lang w:val="es-ES"/>
              </w:rPr>
              <w:t>O</w:t>
            </w:r>
            <w:r w:rsidR="00C152C4" w:rsidRPr="00215DC0">
              <w:rPr>
                <w:b/>
                <w:snapToGrid w:val="0"/>
                <w:sz w:val="18"/>
                <w:lang w:val="es-ES"/>
              </w:rPr>
              <w:t xml:space="preserve">PC </w:t>
            </w:r>
            <w:r w:rsidRPr="00215DC0">
              <w:rPr>
                <w:b/>
                <w:snapToGrid w:val="0"/>
                <w:sz w:val="18"/>
                <w:lang w:val="es-ES"/>
              </w:rPr>
              <w:t xml:space="preserve"> Relleno a Blancos</w:t>
            </w:r>
          </w:p>
        </w:tc>
      </w:tr>
      <w:tr w:rsidR="006C1CDF" w:rsidTr="00B773F6">
        <w:tc>
          <w:tcPr>
            <w:tcW w:w="3472" w:type="dxa"/>
          </w:tcPr>
          <w:p w:rsidR="006C1CDF" w:rsidRDefault="006C1CDF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LIBRE-IMPRESIÓN</w:t>
            </w:r>
          </w:p>
        </w:tc>
        <w:tc>
          <w:tcPr>
            <w:tcW w:w="567" w:type="dxa"/>
          </w:tcPr>
          <w:p w:rsidR="006C1CDF" w:rsidRDefault="006C1CDF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6C1CDF" w:rsidRDefault="006C1CDF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6C1CDF" w:rsidRDefault="006C1CDF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112</w:t>
            </w:r>
          </w:p>
        </w:tc>
        <w:tc>
          <w:tcPr>
            <w:tcW w:w="567" w:type="dxa"/>
          </w:tcPr>
          <w:p w:rsidR="006C1CDF" w:rsidRDefault="006C1CDF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112</w:t>
            </w:r>
          </w:p>
        </w:tc>
        <w:tc>
          <w:tcPr>
            <w:tcW w:w="3119" w:type="dxa"/>
          </w:tcPr>
          <w:p w:rsidR="006C1CDF" w:rsidRDefault="006C1CDF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'S' si tiene libre impresión minutas/comprobantes de retención. Blanco o 'N' en el caso de que la impresión se realice a través del sistema. Si es libre impresión sólo aceptará que luego del tipo de registro '020' informen tipo de registro '030' y '090'. Si no es libre impresión se aceptarán luego del registro 020 tipos de registro  040 050 060 070 080 y 090. En ambos casos enviarán registros 095</w:t>
            </w:r>
          </w:p>
        </w:tc>
      </w:tr>
      <w:tr w:rsidR="006C1CDF" w:rsidTr="00B773F6">
        <w:tc>
          <w:tcPr>
            <w:tcW w:w="3472" w:type="dxa"/>
          </w:tcPr>
          <w:p w:rsidR="006C1CDF" w:rsidRDefault="006C1CDF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NOMBRE FICHERO</w:t>
            </w:r>
          </w:p>
        </w:tc>
        <w:tc>
          <w:tcPr>
            <w:tcW w:w="567" w:type="dxa"/>
          </w:tcPr>
          <w:p w:rsidR="006C1CDF" w:rsidRDefault="006C1CDF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A</w:t>
            </w:r>
          </w:p>
        </w:tc>
        <w:tc>
          <w:tcPr>
            <w:tcW w:w="709" w:type="dxa"/>
          </w:tcPr>
          <w:p w:rsidR="006C1CDF" w:rsidRDefault="006C1CDF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012</w:t>
            </w:r>
          </w:p>
        </w:tc>
        <w:tc>
          <w:tcPr>
            <w:tcW w:w="567" w:type="dxa"/>
          </w:tcPr>
          <w:p w:rsidR="006C1CDF" w:rsidRDefault="006C1CDF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113</w:t>
            </w:r>
          </w:p>
        </w:tc>
        <w:tc>
          <w:tcPr>
            <w:tcW w:w="567" w:type="dxa"/>
          </w:tcPr>
          <w:p w:rsidR="006C1CDF" w:rsidRDefault="006C1CDF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124</w:t>
            </w:r>
          </w:p>
        </w:tc>
        <w:tc>
          <w:tcPr>
            <w:tcW w:w="3119" w:type="dxa"/>
          </w:tcPr>
          <w:p w:rsidR="006C1CDF" w:rsidRDefault="006C1CDF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Nombre del archivo.  Se puede informar en blancos.</w:t>
            </w:r>
          </w:p>
        </w:tc>
      </w:tr>
      <w:tr w:rsidR="006C1CDF" w:rsidTr="00B773F6">
        <w:tc>
          <w:tcPr>
            <w:tcW w:w="3472" w:type="dxa"/>
          </w:tcPr>
          <w:p w:rsidR="006C1CDF" w:rsidRPr="00A07698" w:rsidRDefault="006C1CDF" w:rsidP="00770468">
            <w:pPr>
              <w:rPr>
                <w:snapToGrid w:val="0"/>
                <w:sz w:val="18"/>
                <w:lang w:val="es-ES"/>
              </w:rPr>
            </w:pPr>
            <w:r w:rsidRPr="00A07698">
              <w:rPr>
                <w:snapToGrid w:val="0"/>
                <w:sz w:val="18"/>
                <w:lang w:val="es-ES"/>
              </w:rPr>
              <w:t>FECHA-PROCESO</w:t>
            </w:r>
          </w:p>
        </w:tc>
        <w:tc>
          <w:tcPr>
            <w:tcW w:w="567" w:type="dxa"/>
          </w:tcPr>
          <w:p w:rsidR="006C1CDF" w:rsidRPr="00A07698" w:rsidRDefault="006C1CDF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A07698">
              <w:rPr>
                <w:snapToGrid w:val="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6C1CDF" w:rsidRPr="00A07698" w:rsidRDefault="006C1CDF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A07698">
              <w:rPr>
                <w:snapToGrid w:val="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6C1CDF" w:rsidRPr="00A07698" w:rsidRDefault="006C1CDF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A07698">
              <w:rPr>
                <w:snapToGrid w:val="0"/>
                <w:sz w:val="18"/>
                <w:lang w:val="es-ES"/>
              </w:rPr>
              <w:t>125</w:t>
            </w:r>
          </w:p>
        </w:tc>
        <w:tc>
          <w:tcPr>
            <w:tcW w:w="567" w:type="dxa"/>
          </w:tcPr>
          <w:p w:rsidR="006C1CDF" w:rsidRPr="00A07698" w:rsidRDefault="006C1CDF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A07698">
              <w:rPr>
                <w:snapToGrid w:val="0"/>
                <w:sz w:val="18"/>
                <w:lang w:val="es-ES"/>
              </w:rPr>
              <w:t>132</w:t>
            </w:r>
          </w:p>
        </w:tc>
        <w:tc>
          <w:tcPr>
            <w:tcW w:w="3119" w:type="dxa"/>
          </w:tcPr>
          <w:p w:rsidR="006C1CDF" w:rsidRPr="00A07698" w:rsidRDefault="006C1CDF" w:rsidP="00770468">
            <w:pPr>
              <w:rPr>
                <w:snapToGrid w:val="0"/>
                <w:sz w:val="18"/>
                <w:lang w:val="es-ES"/>
              </w:rPr>
            </w:pPr>
            <w:r w:rsidRPr="00A07698">
              <w:rPr>
                <w:snapToGrid w:val="0"/>
                <w:sz w:val="18"/>
                <w:lang w:val="es-ES"/>
              </w:rPr>
              <w:t xml:space="preserve">OBL Formato </w:t>
            </w:r>
            <w:proofErr w:type="spellStart"/>
            <w:r w:rsidRPr="00A07698">
              <w:rPr>
                <w:snapToGrid w:val="0"/>
                <w:sz w:val="18"/>
                <w:lang w:val="es-ES"/>
              </w:rPr>
              <w:t>aaaammdd</w:t>
            </w:r>
            <w:proofErr w:type="spellEnd"/>
            <w:r w:rsidRPr="00A07698">
              <w:rPr>
                <w:snapToGrid w:val="0"/>
                <w:sz w:val="18"/>
                <w:lang w:val="es-ES"/>
              </w:rPr>
              <w:t>.  Fecha deseada de proceso.  Hábil menor o igual a la fecha de emisión (aún no implantado).</w:t>
            </w:r>
          </w:p>
        </w:tc>
      </w:tr>
      <w:tr w:rsidR="006C1CDF" w:rsidTr="00B773F6">
        <w:tc>
          <w:tcPr>
            <w:tcW w:w="3472" w:type="dxa"/>
          </w:tcPr>
          <w:p w:rsidR="006C1CDF" w:rsidRPr="00A07698" w:rsidRDefault="006C1CDF" w:rsidP="00E8244D">
            <w:pPr>
              <w:rPr>
                <w:snapToGrid w:val="0"/>
                <w:sz w:val="18"/>
                <w:lang w:val="es-ES"/>
              </w:rPr>
            </w:pPr>
            <w:r>
              <w:rPr>
                <w:snapToGrid w:val="0"/>
                <w:sz w:val="18"/>
                <w:lang w:val="es-ES"/>
              </w:rPr>
              <w:t>CONTRATO PROV</w:t>
            </w:r>
          </w:p>
        </w:tc>
        <w:tc>
          <w:tcPr>
            <w:tcW w:w="567" w:type="dxa"/>
          </w:tcPr>
          <w:p w:rsidR="006C1CDF" w:rsidRPr="00A07698" w:rsidRDefault="006C1CDF" w:rsidP="00E8244D">
            <w:pPr>
              <w:jc w:val="center"/>
              <w:rPr>
                <w:snapToGrid w:val="0"/>
                <w:sz w:val="18"/>
                <w:lang w:val="es-ES"/>
              </w:rPr>
            </w:pPr>
            <w:r>
              <w:rPr>
                <w:snapToGrid w:val="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6C1CDF" w:rsidRPr="00A07698" w:rsidRDefault="006C1CDF" w:rsidP="00E8244D">
            <w:pPr>
              <w:jc w:val="center"/>
              <w:rPr>
                <w:snapToGrid w:val="0"/>
                <w:sz w:val="18"/>
                <w:lang w:val="es-ES"/>
              </w:rPr>
            </w:pPr>
            <w:r>
              <w:rPr>
                <w:snapToGrid w:val="0"/>
                <w:sz w:val="18"/>
                <w:lang w:val="es-ES"/>
              </w:rPr>
              <w:t>020</w:t>
            </w:r>
          </w:p>
        </w:tc>
        <w:tc>
          <w:tcPr>
            <w:tcW w:w="567" w:type="dxa"/>
          </w:tcPr>
          <w:p w:rsidR="006C1CDF" w:rsidRPr="00A07698" w:rsidRDefault="006C1CDF" w:rsidP="00E8244D">
            <w:pPr>
              <w:jc w:val="center"/>
              <w:rPr>
                <w:snapToGrid w:val="0"/>
                <w:sz w:val="18"/>
                <w:lang w:val="es-ES"/>
              </w:rPr>
            </w:pPr>
            <w:r>
              <w:rPr>
                <w:snapToGrid w:val="0"/>
                <w:sz w:val="18"/>
                <w:lang w:val="es-ES"/>
              </w:rPr>
              <w:t>133</w:t>
            </w:r>
          </w:p>
        </w:tc>
        <w:tc>
          <w:tcPr>
            <w:tcW w:w="567" w:type="dxa"/>
          </w:tcPr>
          <w:p w:rsidR="006C1CDF" w:rsidRPr="00A07698" w:rsidRDefault="006C1CDF" w:rsidP="00E8244D">
            <w:pPr>
              <w:jc w:val="center"/>
              <w:rPr>
                <w:snapToGrid w:val="0"/>
                <w:sz w:val="18"/>
                <w:lang w:val="es-ES"/>
              </w:rPr>
            </w:pPr>
            <w:r>
              <w:rPr>
                <w:snapToGrid w:val="0"/>
                <w:sz w:val="18"/>
                <w:lang w:val="es-ES"/>
              </w:rPr>
              <w:t>15</w:t>
            </w:r>
            <w:r w:rsidRPr="00A07698">
              <w:rPr>
                <w:snapToGrid w:val="0"/>
                <w:sz w:val="18"/>
                <w:lang w:val="es-ES"/>
              </w:rPr>
              <w:t>2</w:t>
            </w:r>
          </w:p>
        </w:tc>
        <w:tc>
          <w:tcPr>
            <w:tcW w:w="3119" w:type="dxa"/>
          </w:tcPr>
          <w:p w:rsidR="006C1CDF" w:rsidRPr="00A07698" w:rsidRDefault="006C1CDF" w:rsidP="00B773F6">
            <w:pPr>
              <w:rPr>
                <w:snapToGrid w:val="0"/>
                <w:sz w:val="18"/>
                <w:lang w:val="es-ES"/>
              </w:rPr>
            </w:pPr>
            <w:r>
              <w:rPr>
                <w:snapToGrid w:val="0"/>
                <w:sz w:val="18"/>
                <w:lang w:val="es-ES"/>
              </w:rPr>
              <w:t>OPC Indicar número de contrato Proveedores cuando la empresa tenga múltiples contratos, caso contrario informar espacios/blancos</w:t>
            </w:r>
          </w:p>
        </w:tc>
      </w:tr>
      <w:tr w:rsidR="006C1CDF" w:rsidTr="00B773F6">
        <w:tc>
          <w:tcPr>
            <w:tcW w:w="3472" w:type="dxa"/>
          </w:tcPr>
          <w:p w:rsidR="006C1CDF" w:rsidRDefault="006C1CDF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FILLER</w:t>
            </w:r>
          </w:p>
        </w:tc>
        <w:tc>
          <w:tcPr>
            <w:tcW w:w="567" w:type="dxa"/>
          </w:tcPr>
          <w:p w:rsidR="006C1CDF" w:rsidRDefault="006C1CDF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6C1CDF" w:rsidRDefault="006C1CDF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698</w:t>
            </w:r>
          </w:p>
        </w:tc>
        <w:tc>
          <w:tcPr>
            <w:tcW w:w="567" w:type="dxa"/>
          </w:tcPr>
          <w:p w:rsidR="006C1CDF" w:rsidRDefault="006C1CDF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153</w:t>
            </w:r>
          </w:p>
        </w:tc>
        <w:tc>
          <w:tcPr>
            <w:tcW w:w="567" w:type="dxa"/>
          </w:tcPr>
          <w:p w:rsidR="006C1CDF" w:rsidRDefault="006C1CDF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850</w:t>
            </w:r>
          </w:p>
        </w:tc>
        <w:tc>
          <w:tcPr>
            <w:tcW w:w="3119" w:type="dxa"/>
          </w:tcPr>
          <w:p w:rsidR="006C1CDF" w:rsidRDefault="006C1CDF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Relleno a blancos</w:t>
            </w:r>
          </w:p>
        </w:tc>
      </w:tr>
    </w:tbl>
    <w:p w:rsidR="00564008" w:rsidRDefault="00564008" w:rsidP="00564008"/>
    <w:p w:rsidR="00400FA2" w:rsidRPr="00077333" w:rsidRDefault="00400FA2" w:rsidP="00400FA2">
      <w:pPr>
        <w:rPr>
          <w:b/>
          <w:bCs/>
          <w:sz w:val="16"/>
          <w:szCs w:val="16"/>
        </w:rPr>
      </w:pPr>
      <w:r w:rsidRPr="00077333">
        <w:rPr>
          <w:b/>
          <w:bCs/>
          <w:sz w:val="16"/>
          <w:szCs w:val="16"/>
        </w:rPr>
        <w:t>Comentarios:</w:t>
      </w:r>
    </w:p>
    <w:p w:rsidR="00564008" w:rsidRDefault="00400FA2" w:rsidP="00400FA2">
      <w:r>
        <w:t>Este registro es único por archivo</w:t>
      </w:r>
    </w:p>
    <w:p w:rsidR="00400FA2" w:rsidRDefault="00400FA2" w:rsidP="00400FA2"/>
    <w:p w:rsidR="00564008" w:rsidRDefault="00564008" w:rsidP="00564008">
      <w:pPr>
        <w:rPr>
          <w:sz w:val="18"/>
        </w:rPr>
      </w:pPr>
      <w:r>
        <w:rPr>
          <w:sz w:val="18"/>
        </w:rPr>
        <w:lastRenderedPageBreak/>
        <w:t>Los campos: FECHA - ENTREGA, FECHA - PAGO y  FORMA - PAGO son opcionales.  Si no son informados en el registro 010 tienen que ser informados en el 020</w:t>
      </w: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67"/>
        <w:gridCol w:w="709"/>
        <w:gridCol w:w="567"/>
        <w:gridCol w:w="567"/>
        <w:gridCol w:w="3119"/>
      </w:tblGrid>
      <w:tr w:rsidR="00564008" w:rsidTr="0029345D">
        <w:tc>
          <w:tcPr>
            <w:tcW w:w="3472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OBL - Movimientos de Minutas</w:t>
            </w:r>
          </w:p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Registro de Instrumento </w:t>
            </w:r>
          </w:p>
        </w:tc>
        <w:tc>
          <w:tcPr>
            <w:tcW w:w="567" w:type="dxa"/>
          </w:tcPr>
          <w:p w:rsidR="00564008" w:rsidRDefault="00564008" w:rsidP="00770468">
            <w:pPr>
              <w:pStyle w:val="Ttulo1"/>
              <w:rPr>
                <w:sz w:val="18"/>
              </w:rPr>
            </w:pPr>
            <w:r>
              <w:rPr>
                <w:sz w:val="18"/>
              </w:rPr>
              <w:t>Tipo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Long.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311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IDENT-REGISTRO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0306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TIPO-REG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020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TIPO-DOC-EMPRE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'CUIT' tipo documento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NRO-CUIT-EMPRE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número de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cuit</w:t>
            </w:r>
            <w:proofErr w:type="spellEnd"/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SECUENCIA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Número correlativo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PRO-NRO-BENEFICIARIO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045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Código de identificación del beneficiario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igual al número informado en el registro 090 </w:t>
            </w:r>
          </w:p>
        </w:tc>
      </w:tr>
      <w:tr w:rsidR="00564008" w:rsidTr="0029345D">
        <w:tc>
          <w:tcPr>
            <w:tcW w:w="3472" w:type="dxa"/>
          </w:tcPr>
          <w:p w:rsidR="00564008" w:rsidRPr="00383AFF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NRO-MINUTA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Pr="00383AFF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046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053</w:t>
            </w:r>
          </w:p>
        </w:tc>
        <w:tc>
          <w:tcPr>
            <w:tcW w:w="3119" w:type="dxa"/>
          </w:tcPr>
          <w:p w:rsidR="00564008" w:rsidRPr="00383AFF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OBL número de orden de pago</w:t>
            </w:r>
          </w:p>
          <w:p w:rsidR="00564008" w:rsidRPr="00383AFF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Debe ser mayor a ceros.  Si el pago es con impresión de minutas no puede repetirse.</w:t>
            </w:r>
          </w:p>
        </w:tc>
      </w:tr>
      <w:tr w:rsidR="00564008" w:rsidTr="0029345D">
        <w:tc>
          <w:tcPr>
            <w:tcW w:w="3472" w:type="dxa"/>
          </w:tcPr>
          <w:p w:rsidR="00564008" w:rsidRPr="00383AFF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IMPORTE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Pr="00383AFF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054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066</w:t>
            </w:r>
          </w:p>
        </w:tc>
        <w:tc>
          <w:tcPr>
            <w:tcW w:w="3119" w:type="dxa"/>
          </w:tcPr>
          <w:p w:rsidR="00564008" w:rsidRPr="00383AFF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OBL Numérico  con dos decimales.</w:t>
            </w:r>
          </w:p>
          <w:p w:rsidR="00564008" w:rsidRPr="00383AFF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 xml:space="preserve">Importe neto del pago.   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NRO-CERT-RET-GANANCIAS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080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Libre llenado.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Si se informa retención de Ganancias éste campo debe venir informado.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REGIMEN-GANANCIAS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030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081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Libre llenado</w:t>
            </w:r>
          </w:p>
        </w:tc>
      </w:tr>
      <w:tr w:rsidR="00564008" w:rsidTr="0029345D">
        <w:tc>
          <w:tcPr>
            <w:tcW w:w="3472" w:type="dxa"/>
          </w:tcPr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IMP-RET-GANANCIAS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111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123</w:t>
            </w:r>
          </w:p>
        </w:tc>
        <w:tc>
          <w:tcPr>
            <w:tcW w:w="3119" w:type="dxa"/>
          </w:tcPr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OPC Numérico con dos decimales</w:t>
            </w:r>
          </w:p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Sólo si la empresa imprimirá comprobante de retención.  De informarse debe venir un registro tipo 040 con código de retención IG o GA.  Si es libre impresión no se informa.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NRO-CERT-RET-IVA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124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137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Libre llenado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Si informan retención de IVA se deberá informar.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REGIMEN-IVA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030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138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167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Libre llenado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PRO-NRO-ORD  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168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182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Nombre del archivo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FILLER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183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190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espacios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ACRED-A-SUSP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191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191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Relleno a blancos</w:t>
            </w:r>
          </w:p>
        </w:tc>
      </w:tr>
      <w:tr w:rsidR="00564008" w:rsidRPr="0029345D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IPERMFIN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192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192</w:t>
            </w:r>
          </w:p>
        </w:tc>
        <w:tc>
          <w:tcPr>
            <w:tcW w:w="3119" w:type="dxa"/>
          </w:tcPr>
          <w:p w:rsidR="00EC497E" w:rsidRDefault="00564008" w:rsidP="00EC497E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</w:t>
            </w:r>
            <w:r w:rsidR="00EC497E">
              <w:rPr>
                <w:snapToGrid w:val="0"/>
                <w:color w:val="000000"/>
                <w:sz w:val="18"/>
                <w:lang w:val="es-ES"/>
              </w:rPr>
              <w:t>Para forma de pago CH indica  financiación automática</w:t>
            </w:r>
          </w:p>
          <w:p w:rsidR="00EC497E" w:rsidRPr="0029345D" w:rsidRDefault="00EC497E" w:rsidP="00EC497E">
            <w:pPr>
              <w:rPr>
                <w:snapToGrid w:val="0"/>
                <w:color w:val="000000"/>
                <w:sz w:val="18"/>
                <w:lang w:val="pt-PT"/>
              </w:rPr>
            </w:pPr>
            <w:r w:rsidRPr="0029345D">
              <w:rPr>
                <w:snapToGrid w:val="0"/>
                <w:color w:val="000000"/>
                <w:sz w:val="18"/>
                <w:lang w:val="pt-PT"/>
              </w:rPr>
              <w:t>S: permite</w:t>
            </w:r>
          </w:p>
          <w:p w:rsidR="00EC497E" w:rsidRPr="0029345D" w:rsidRDefault="00EC497E" w:rsidP="00EC497E">
            <w:pPr>
              <w:rPr>
                <w:snapToGrid w:val="0"/>
                <w:color w:val="000000"/>
                <w:sz w:val="18"/>
                <w:lang w:val="pt-PT"/>
              </w:rPr>
            </w:pPr>
            <w:r w:rsidRPr="0029345D">
              <w:rPr>
                <w:snapToGrid w:val="0"/>
                <w:color w:val="000000"/>
                <w:sz w:val="18"/>
                <w:lang w:val="pt-PT"/>
              </w:rPr>
              <w:t xml:space="preserve"> Blanco o N: no se utiliza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CLI-AJE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193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193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cliente ajeno</w:t>
            </w:r>
          </w:p>
          <w:p w:rsidR="00564008" w:rsidRPr="001E6461" w:rsidRDefault="00564008" w:rsidP="00770468">
            <w:pPr>
              <w:rPr>
                <w:snapToGrid w:val="0"/>
                <w:color w:val="000000"/>
                <w:sz w:val="18"/>
                <w:highlight w:val="yellow"/>
                <w:lang w:val="es-ES"/>
              </w:rPr>
            </w:pPr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>“S” si es con acreditación en cuenta de otro banco.  Debe tener CBU cargada en datos del proveedor tipo registro 090.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1E6461">
              <w:rPr>
                <w:snapToGrid w:val="0"/>
                <w:color w:val="000000"/>
                <w:sz w:val="18"/>
                <w:highlight w:val="yellow"/>
                <w:lang w:val="es-ES"/>
              </w:rPr>
              <w:t>Si es BF completar con blancos.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NCUIT-PAGO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194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206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nro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cuit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 xml:space="preserve"> de beneficiario de pago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 completa si el destinatario del cheque es distinto al de la minuta.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NOME-PAGO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040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207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246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nombre de beneficiario de pago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 completa si el destinatario del cheque es distinto al de la minuta.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TIPO-DOCUMENTO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247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249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Tipo de documento proveedor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 corresponde con el del diseño de proveedores tipo registro 090.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NRO-DOCUMENTO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250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260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Nro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 xml:space="preserve"> de documento proveedor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 corresponde con el del diseño de proveedores tipo registro 090.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SUC-ENTREGA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261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264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sucursal en donde se entregará la documentación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FECHA-ENTREGA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265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272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Fecha de entrega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lastRenderedPageBreak/>
              <w:t xml:space="preserve">Debe ser igual o mayor a la fecha de emisión formato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aaaammdd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>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Si la modalidad de pago es acreditación en cuenta o CPD debe ser hábil.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B15D95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>ACLARACIÓN: integrar sólo si no se completó en la cabecera</w:t>
            </w:r>
            <w:r>
              <w:rPr>
                <w:i/>
                <w:snapToGrid w:val="0"/>
                <w:color w:val="000000"/>
                <w:sz w:val="18"/>
                <w:lang w:val="es-ES"/>
              </w:rPr>
              <w:t>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lastRenderedPageBreak/>
              <w:t>FECHA-PAGO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273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280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Fecha de pago 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Si es CPD debe ser mayor a la fecha de entrega formato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aaaammdd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>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Si es crédito en cuenta debe ser hábil y mayor o igual a la fecha de entrega.</w:t>
            </w:r>
          </w:p>
          <w:p w:rsidR="006C0517" w:rsidRDefault="006C0517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6C0517">
              <w:rPr>
                <w:snapToGrid w:val="0"/>
                <w:color w:val="000000"/>
                <w:sz w:val="18"/>
                <w:lang w:val="es-ES"/>
              </w:rPr>
              <w:t xml:space="preserve">Si es cheque al día  debe ser igual a la de entrega. </w:t>
            </w:r>
          </w:p>
          <w:p w:rsidR="00564008" w:rsidRPr="00B15D95" w:rsidRDefault="00564008" w:rsidP="00770468">
            <w:pPr>
              <w:rPr>
                <w:snapToGrid w:val="0"/>
                <w:color w:val="000000"/>
                <w:sz w:val="16"/>
                <w:szCs w:val="16"/>
                <w:lang w:val="es-ES"/>
              </w:rPr>
            </w:pPr>
            <w:r w:rsidRPr="00B15D95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>ACLARACIÓN: integrar sólo si no se completó en la cabecera.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FORMA-PAGO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281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282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Forma de pago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AB para Acreditación en cuenta.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CH para Emisión de</w:t>
            </w:r>
            <w:r w:rsidR="00637C25">
              <w:rPr>
                <w:snapToGrid w:val="0"/>
                <w:color w:val="000000"/>
                <w:sz w:val="18"/>
                <w:lang w:val="es-ES"/>
              </w:rPr>
              <w:t xml:space="preserve"> Cheques</w:t>
            </w:r>
            <w:r>
              <w:rPr>
                <w:snapToGrid w:val="0"/>
                <w:color w:val="000000"/>
                <w:sz w:val="18"/>
                <w:lang w:val="es-ES"/>
              </w:rPr>
              <w:t xml:space="preserve"> CPD</w:t>
            </w:r>
            <w:r w:rsidR="00637C25">
              <w:rPr>
                <w:snapToGrid w:val="0"/>
                <w:color w:val="000000"/>
                <w:sz w:val="18"/>
                <w:lang w:val="es-ES"/>
              </w:rPr>
              <w:t xml:space="preserve"> y cheques al día.</w:t>
            </w:r>
          </w:p>
          <w:p w:rsidR="00637C25" w:rsidRDefault="00637C25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MP si se informa m</w:t>
            </w:r>
            <w:r w:rsidR="00B30A58">
              <w:rPr>
                <w:snapToGrid w:val="0"/>
                <w:color w:val="000000"/>
                <w:sz w:val="18"/>
                <w:lang w:val="es-ES"/>
              </w:rPr>
              <w:t>ás de un i</w:t>
            </w: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  <w:r w:rsidR="00B30A58">
              <w:rPr>
                <w:snapToGrid w:val="0"/>
                <w:color w:val="000000"/>
                <w:sz w:val="18"/>
                <w:lang w:val="es-ES"/>
              </w:rPr>
              <w:t>s</w:t>
            </w:r>
            <w:r>
              <w:rPr>
                <w:snapToGrid w:val="0"/>
                <w:color w:val="000000"/>
                <w:sz w:val="18"/>
                <w:lang w:val="es-ES"/>
              </w:rPr>
              <w:t>trumento de pago para una orden de pago (Reg-25).</w:t>
            </w:r>
          </w:p>
          <w:p w:rsidR="00564008" w:rsidRPr="00B15D95" w:rsidRDefault="00564008" w:rsidP="00770468">
            <w:pPr>
              <w:rPr>
                <w:snapToGrid w:val="0"/>
                <w:color w:val="000000"/>
                <w:sz w:val="16"/>
                <w:szCs w:val="16"/>
                <w:lang w:val="es-ES"/>
              </w:rPr>
            </w:pPr>
            <w:r w:rsidRPr="00B15D95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>ACLARACIÓN: integrar sólo si no se completó en la cabecera, caso contrario informar blancos.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FORMA-COBRO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283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283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 completo con ceros.</w:t>
            </w:r>
          </w:p>
          <w:p w:rsidR="00564008" w:rsidRPr="00B15D95" w:rsidRDefault="00564008" w:rsidP="00770468">
            <w:pPr>
              <w:rPr>
                <w:snapToGrid w:val="0"/>
                <w:color w:val="000000"/>
                <w:sz w:val="16"/>
                <w:szCs w:val="16"/>
                <w:lang w:val="es-ES"/>
              </w:rPr>
            </w:pPr>
            <w:r w:rsidRPr="00B15D95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>ACLARACIÓN: integrar sólo si no se completó en la cabecera.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DISPON-P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284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284</w:t>
            </w:r>
          </w:p>
        </w:tc>
        <w:tc>
          <w:tcPr>
            <w:tcW w:w="3119" w:type="dxa"/>
          </w:tcPr>
          <w:p w:rsidR="00FA409F" w:rsidRDefault="00564008" w:rsidP="00FA409F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 En caso de informar Forma de Pago CH, indicar 0 para CPD cruzado no a la orden; 1 CPD cruzado a la orden; 2 CPD no cruzado a la orden; 3 CPD no cruzado no a la orden; 4 Cheque al día cruzado no a la orden; 5 Cheque al día cruzado a la orden; 6 Cheque al día no cruzado a la orden; 7 Cheque al día no cruzado no a la orden. </w:t>
            </w:r>
            <w:r w:rsidR="00FA409F">
              <w:rPr>
                <w:snapToGrid w:val="0"/>
                <w:color w:val="000000"/>
                <w:sz w:val="18"/>
                <w:lang w:val="es-ES"/>
              </w:rPr>
              <w:t>En caso de informar Forma de Pago AB, indicar 0 para Contrato (ve contr</w:t>
            </w:r>
            <w:r w:rsidR="004724FB">
              <w:rPr>
                <w:snapToGrid w:val="0"/>
                <w:color w:val="000000"/>
                <w:sz w:val="18"/>
                <w:lang w:val="es-ES"/>
              </w:rPr>
              <w:t xml:space="preserve">ato); 1 para COELSA; 2 para CCI </w:t>
            </w:r>
            <w:r w:rsidR="004724FB" w:rsidRPr="003C58BC">
              <w:rPr>
                <w:b/>
                <w:snapToGrid w:val="0"/>
                <w:color w:val="000000"/>
                <w:sz w:val="16"/>
                <w:szCs w:val="16"/>
                <w:lang w:val="es-ES"/>
              </w:rPr>
              <w:t xml:space="preserve">(si él CBU relacionado con el pago es de un banco que no forma parte de INTERBANKING, para no rechazar la transferencia, </w:t>
            </w:r>
            <w:r w:rsidR="003C58BC" w:rsidRPr="003C58BC">
              <w:rPr>
                <w:b/>
                <w:snapToGrid w:val="0"/>
                <w:color w:val="000000"/>
                <w:sz w:val="16"/>
                <w:szCs w:val="16"/>
                <w:lang w:val="es-ES"/>
              </w:rPr>
              <w:t xml:space="preserve">se cambia por 1 y </w:t>
            </w:r>
            <w:r w:rsidR="004724FB" w:rsidRPr="003C58BC">
              <w:rPr>
                <w:b/>
                <w:snapToGrid w:val="0"/>
                <w:color w:val="000000"/>
                <w:sz w:val="16"/>
                <w:szCs w:val="16"/>
                <w:lang w:val="es-ES"/>
              </w:rPr>
              <w:t>la misma se hará por CO</w:t>
            </w:r>
            <w:r w:rsidR="003C58BC" w:rsidRPr="003C58BC">
              <w:rPr>
                <w:b/>
                <w:snapToGrid w:val="0"/>
                <w:color w:val="000000"/>
                <w:sz w:val="16"/>
                <w:szCs w:val="16"/>
                <w:lang w:val="es-ES"/>
              </w:rPr>
              <w:t>E</w:t>
            </w:r>
            <w:r w:rsidR="004724FB" w:rsidRPr="003C58BC">
              <w:rPr>
                <w:b/>
                <w:snapToGrid w:val="0"/>
                <w:color w:val="000000"/>
                <w:sz w:val="16"/>
                <w:szCs w:val="16"/>
                <w:lang w:val="es-ES"/>
              </w:rPr>
              <w:t>LSA</w:t>
            </w:r>
            <w:r w:rsidR="003C58BC" w:rsidRPr="003C58BC">
              <w:rPr>
                <w:b/>
                <w:snapToGrid w:val="0"/>
                <w:color w:val="000000"/>
                <w:sz w:val="16"/>
                <w:szCs w:val="16"/>
                <w:lang w:val="es-ES"/>
              </w:rPr>
              <w:t>).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En caso contrario debe ir completo con ceros.</w:t>
            </w:r>
          </w:p>
          <w:p w:rsidR="00564008" w:rsidRPr="00D33A6C" w:rsidRDefault="00564008" w:rsidP="00770468">
            <w:pPr>
              <w:rPr>
                <w:snapToGrid w:val="0"/>
                <w:color w:val="000000"/>
                <w:sz w:val="16"/>
                <w:szCs w:val="16"/>
                <w:lang w:val="es-ES"/>
              </w:rPr>
            </w:pPr>
            <w:r w:rsidRPr="00D33A6C">
              <w:rPr>
                <w:i/>
                <w:snapToGrid w:val="0"/>
                <w:color w:val="000000"/>
                <w:sz w:val="16"/>
                <w:szCs w:val="16"/>
                <w:lang w:val="es-ES"/>
              </w:rPr>
              <w:t>ACLARACIÓN: integrar sólo si no se completó en la cabecera.</w:t>
            </w:r>
          </w:p>
        </w:tc>
        <w:bookmarkStart w:id="0" w:name="_GoBack"/>
        <w:bookmarkEnd w:id="0"/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DEPOSITO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285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285</w:t>
            </w:r>
          </w:p>
        </w:tc>
        <w:tc>
          <w:tcPr>
            <w:tcW w:w="3119" w:type="dxa"/>
          </w:tcPr>
          <w:p w:rsidR="00564008" w:rsidRPr="00D33A6C" w:rsidRDefault="00564008" w:rsidP="00E45B8C">
            <w:pPr>
              <w:rPr>
                <w:snapToGrid w:val="0"/>
                <w:color w:val="000000"/>
                <w:sz w:val="16"/>
                <w:szCs w:val="16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</w:t>
            </w:r>
            <w:r w:rsidR="00E45B8C">
              <w:rPr>
                <w:snapToGrid w:val="0"/>
                <w:color w:val="000000"/>
                <w:sz w:val="18"/>
                <w:lang w:val="es-ES"/>
              </w:rPr>
              <w:t xml:space="preserve"> Completar con cero</w:t>
            </w:r>
            <w:r>
              <w:rPr>
                <w:snapToGrid w:val="0"/>
                <w:color w:val="000000"/>
                <w:sz w:val="18"/>
                <w:lang w:val="es-ES"/>
              </w:rPr>
              <w:t xml:space="preserve"> </w:t>
            </w:r>
          </w:p>
        </w:tc>
      </w:tr>
      <w:tr w:rsidR="00564008" w:rsidTr="005003C3">
        <w:tc>
          <w:tcPr>
            <w:tcW w:w="3472" w:type="dxa"/>
            <w:vAlign w:val="center"/>
          </w:tcPr>
          <w:p w:rsidR="00564008" w:rsidRPr="00D33A6C" w:rsidRDefault="00D61FFC" w:rsidP="00770468">
            <w:pPr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</w:rPr>
              <w:t>NRO-</w:t>
            </w:r>
            <w:r>
              <w:rPr>
                <w:snapToGrid w:val="0"/>
                <w:sz w:val="18"/>
              </w:rPr>
              <w:t>CHEQUE</w:t>
            </w:r>
          </w:p>
        </w:tc>
        <w:tc>
          <w:tcPr>
            <w:tcW w:w="567" w:type="dxa"/>
            <w:vAlign w:val="center"/>
          </w:tcPr>
          <w:p w:rsidR="00564008" w:rsidRPr="00D33A6C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N</w:t>
            </w:r>
          </w:p>
        </w:tc>
        <w:tc>
          <w:tcPr>
            <w:tcW w:w="709" w:type="dxa"/>
            <w:vAlign w:val="center"/>
          </w:tcPr>
          <w:p w:rsidR="00564008" w:rsidRPr="00D33A6C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013</w:t>
            </w:r>
          </w:p>
        </w:tc>
        <w:tc>
          <w:tcPr>
            <w:tcW w:w="567" w:type="dxa"/>
            <w:vAlign w:val="center"/>
          </w:tcPr>
          <w:p w:rsidR="00564008" w:rsidRPr="00D33A6C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286</w:t>
            </w:r>
          </w:p>
        </w:tc>
        <w:tc>
          <w:tcPr>
            <w:tcW w:w="567" w:type="dxa"/>
            <w:vAlign w:val="center"/>
          </w:tcPr>
          <w:p w:rsidR="00564008" w:rsidRPr="00747BC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747BC2">
              <w:rPr>
                <w:snapToGrid w:val="0"/>
                <w:sz w:val="18"/>
                <w:lang w:val="es-ES"/>
              </w:rPr>
              <w:t>298</w:t>
            </w:r>
          </w:p>
        </w:tc>
        <w:tc>
          <w:tcPr>
            <w:tcW w:w="3119" w:type="dxa"/>
            <w:vAlign w:val="center"/>
          </w:tcPr>
          <w:p w:rsidR="00A9218B" w:rsidRPr="00747BC2" w:rsidRDefault="00747BC2" w:rsidP="00A9218B">
            <w:pPr>
              <w:pStyle w:val="Ttulo3"/>
              <w:rPr>
                <w:b w:val="0"/>
                <w:snapToGrid w:val="0"/>
                <w:sz w:val="18"/>
              </w:rPr>
            </w:pPr>
            <w:r w:rsidRPr="00747BC2">
              <w:rPr>
                <w:b w:val="0"/>
                <w:snapToGrid w:val="0"/>
                <w:sz w:val="18"/>
              </w:rPr>
              <w:t>OPC Número de cheque emitido. Obligatorio si el parámetro ‘Informa Número de Cheque’ del contrato tienen la marca en S. Informar comenzando con 8 alineado a la izquierda, y justificar con ceros a la derecha.</w:t>
            </w:r>
          </w:p>
        </w:tc>
      </w:tr>
      <w:tr w:rsidR="00564008" w:rsidTr="0029345D">
        <w:tc>
          <w:tcPr>
            <w:tcW w:w="3472" w:type="dxa"/>
          </w:tcPr>
          <w:p w:rsidR="00564008" w:rsidRPr="00D33A6C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COD-DEVOLUCION</w:t>
            </w:r>
          </w:p>
        </w:tc>
        <w:tc>
          <w:tcPr>
            <w:tcW w:w="567" w:type="dxa"/>
          </w:tcPr>
          <w:p w:rsidR="00564008" w:rsidRPr="00D33A6C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Pr="00D33A6C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006</w:t>
            </w:r>
          </w:p>
        </w:tc>
        <w:tc>
          <w:tcPr>
            <w:tcW w:w="567" w:type="dxa"/>
          </w:tcPr>
          <w:p w:rsidR="00564008" w:rsidRPr="00D33A6C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299</w:t>
            </w:r>
          </w:p>
        </w:tc>
        <w:tc>
          <w:tcPr>
            <w:tcW w:w="567" w:type="dxa"/>
          </w:tcPr>
          <w:p w:rsidR="00564008" w:rsidRPr="00D33A6C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304</w:t>
            </w:r>
          </w:p>
        </w:tc>
        <w:tc>
          <w:tcPr>
            <w:tcW w:w="3119" w:type="dxa"/>
          </w:tcPr>
          <w:p w:rsidR="00564008" w:rsidRPr="00D33A6C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OPC Relleno a blancos.  En la devolución se envía el número de código de devolución.</w:t>
            </w:r>
          </w:p>
        </w:tc>
      </w:tr>
      <w:tr w:rsidR="00564008" w:rsidTr="0029345D">
        <w:tc>
          <w:tcPr>
            <w:tcW w:w="3472" w:type="dxa"/>
          </w:tcPr>
          <w:p w:rsidR="00564008" w:rsidRPr="00D33A6C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DESC-DEVOLUCION</w:t>
            </w:r>
          </w:p>
        </w:tc>
        <w:tc>
          <w:tcPr>
            <w:tcW w:w="567" w:type="dxa"/>
          </w:tcPr>
          <w:p w:rsidR="00564008" w:rsidRPr="00D33A6C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A</w:t>
            </w:r>
          </w:p>
        </w:tc>
        <w:tc>
          <w:tcPr>
            <w:tcW w:w="709" w:type="dxa"/>
          </w:tcPr>
          <w:p w:rsidR="00564008" w:rsidRPr="00D33A6C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040</w:t>
            </w:r>
          </w:p>
        </w:tc>
        <w:tc>
          <w:tcPr>
            <w:tcW w:w="567" w:type="dxa"/>
          </w:tcPr>
          <w:p w:rsidR="00564008" w:rsidRPr="00D33A6C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305</w:t>
            </w:r>
          </w:p>
        </w:tc>
        <w:tc>
          <w:tcPr>
            <w:tcW w:w="567" w:type="dxa"/>
          </w:tcPr>
          <w:p w:rsidR="00564008" w:rsidRPr="00D33A6C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>344</w:t>
            </w:r>
          </w:p>
        </w:tc>
        <w:tc>
          <w:tcPr>
            <w:tcW w:w="3119" w:type="dxa"/>
          </w:tcPr>
          <w:p w:rsidR="00564008" w:rsidRPr="00D33A6C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33A6C">
              <w:rPr>
                <w:snapToGrid w:val="0"/>
                <w:sz w:val="18"/>
                <w:lang w:val="es-ES"/>
              </w:rPr>
              <w:t xml:space="preserve">OPC. Descripciones relacionadas al </w:t>
            </w:r>
            <w:r w:rsidRPr="00D33A6C">
              <w:rPr>
                <w:snapToGrid w:val="0"/>
                <w:sz w:val="18"/>
                <w:lang w:val="es-ES"/>
              </w:rPr>
              <w:lastRenderedPageBreak/>
              <w:t>Código de Devolución.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lastRenderedPageBreak/>
              <w:t>FILLER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506</w:t>
            </w:r>
          </w:p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345</w:t>
            </w:r>
          </w:p>
        </w:tc>
        <w:tc>
          <w:tcPr>
            <w:tcW w:w="567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850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Relleno a  blancos</w:t>
            </w:r>
          </w:p>
        </w:tc>
      </w:tr>
    </w:tbl>
    <w:p w:rsidR="00564008" w:rsidRDefault="00564008" w:rsidP="00564008">
      <w:pPr>
        <w:rPr>
          <w:sz w:val="18"/>
        </w:rPr>
      </w:pPr>
    </w:p>
    <w:p w:rsidR="00564008" w:rsidRDefault="00564008" w:rsidP="00564008">
      <w:pPr>
        <w:rPr>
          <w:sz w:val="18"/>
        </w:rPr>
      </w:pPr>
    </w:p>
    <w:p w:rsidR="00564008" w:rsidRDefault="00564008" w:rsidP="00564008">
      <w:pPr>
        <w:rPr>
          <w:sz w:val="18"/>
        </w:rPr>
      </w:pPr>
    </w:p>
    <w:p w:rsidR="00564008" w:rsidRDefault="00564008" w:rsidP="00564008">
      <w:pPr>
        <w:rPr>
          <w:sz w:val="18"/>
        </w:rPr>
      </w:pPr>
      <w:r>
        <w:rPr>
          <w:sz w:val="18"/>
        </w:rPr>
        <w:t>Los campos: FECHA - ENTREGA, FECHA - PAGO y  FORMA - PAGO son opcionales.  Si no son informados en el registro 010 tienen que ser informados en el 020</w:t>
      </w:r>
    </w:p>
    <w:p w:rsidR="003D50FC" w:rsidRDefault="00564008" w:rsidP="003D50FC">
      <w:pPr>
        <w:rPr>
          <w:b/>
          <w:sz w:val="18"/>
        </w:rPr>
      </w:pPr>
      <w:r>
        <w:rPr>
          <w:sz w:val="18"/>
        </w:rPr>
        <w:br w:type="page"/>
      </w:r>
      <w:r w:rsidR="003D50FC">
        <w:rPr>
          <w:b/>
          <w:sz w:val="18"/>
        </w:rPr>
        <w:lastRenderedPageBreak/>
        <w:t>REGISTRO</w:t>
      </w:r>
      <w:r w:rsidR="003D50FC" w:rsidRPr="000341F7">
        <w:rPr>
          <w:b/>
          <w:sz w:val="18"/>
        </w:rPr>
        <w:t xml:space="preserve"> 0</w:t>
      </w:r>
      <w:r w:rsidR="003D50FC">
        <w:rPr>
          <w:b/>
          <w:sz w:val="18"/>
        </w:rPr>
        <w:t>25</w:t>
      </w:r>
      <w:r w:rsidR="003F59E4">
        <w:rPr>
          <w:b/>
          <w:sz w:val="18"/>
        </w:rPr>
        <w:t>.</w:t>
      </w:r>
    </w:p>
    <w:p w:rsidR="00DB793A" w:rsidRPr="00383AFF" w:rsidRDefault="00DB793A" w:rsidP="003D50FC">
      <w:pPr>
        <w:rPr>
          <w:sz w:val="18"/>
        </w:rPr>
      </w:pPr>
    </w:p>
    <w:p w:rsidR="008D29EF" w:rsidRDefault="003D50FC" w:rsidP="003F59E4">
      <w:pPr>
        <w:rPr>
          <w:rFonts w:cs="Arial"/>
        </w:rPr>
      </w:pPr>
      <w:r>
        <w:rPr>
          <w:sz w:val="18"/>
        </w:rPr>
        <w:t>Este tipo de regi</w:t>
      </w:r>
      <w:r w:rsidR="003F59E4">
        <w:rPr>
          <w:sz w:val="18"/>
        </w:rPr>
        <w:t>stro se debe usar para emitir</w:t>
      </w:r>
      <w:r w:rsidR="008D29EF">
        <w:rPr>
          <w:rFonts w:cs="Arial"/>
        </w:rPr>
        <w:t xml:space="preserve"> más de un instrumento (Cheque transferencia) </w:t>
      </w:r>
      <w:r w:rsidR="00C244B4">
        <w:rPr>
          <w:rFonts w:cs="Arial"/>
        </w:rPr>
        <w:t xml:space="preserve">con distinta fecha de vencimiento </w:t>
      </w:r>
      <w:r w:rsidR="008D29EF">
        <w:rPr>
          <w:rFonts w:cs="Arial"/>
        </w:rPr>
        <w:t>de pa</w:t>
      </w:r>
      <w:r w:rsidR="00C244B4">
        <w:rPr>
          <w:rFonts w:cs="Arial"/>
        </w:rPr>
        <w:t xml:space="preserve">go para una misma orden </w:t>
      </w:r>
      <w:r w:rsidR="00B56721">
        <w:rPr>
          <w:rFonts w:cs="Arial"/>
        </w:rPr>
        <w:t>(Minuta).</w:t>
      </w:r>
    </w:p>
    <w:p w:rsidR="008D29EF" w:rsidRDefault="008D29EF" w:rsidP="003D50FC">
      <w:pPr>
        <w:rPr>
          <w:sz w:val="18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567"/>
        <w:gridCol w:w="709"/>
        <w:gridCol w:w="567"/>
        <w:gridCol w:w="567"/>
        <w:gridCol w:w="3260"/>
      </w:tblGrid>
      <w:tr w:rsidR="00C452EF" w:rsidTr="00DB793A">
        <w:tc>
          <w:tcPr>
            <w:tcW w:w="3402" w:type="dxa"/>
          </w:tcPr>
          <w:p w:rsidR="00C452EF" w:rsidRDefault="00C452EF" w:rsidP="0092667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OBL - Movimientos de Minutas</w:t>
            </w:r>
          </w:p>
          <w:p w:rsidR="00C452EF" w:rsidRDefault="00C452EF" w:rsidP="0092667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Registro del Instrumento de Pago</w:t>
            </w:r>
          </w:p>
        </w:tc>
        <w:tc>
          <w:tcPr>
            <w:tcW w:w="567" w:type="dxa"/>
          </w:tcPr>
          <w:p w:rsidR="00C452EF" w:rsidRPr="00424E6D" w:rsidRDefault="00C452EF" w:rsidP="0092667E">
            <w:pPr>
              <w:jc w:val="center"/>
              <w:rPr>
                <w:bCs/>
                <w:sz w:val="18"/>
              </w:rPr>
            </w:pPr>
            <w:r w:rsidRPr="009B529F">
              <w:rPr>
                <w:b/>
                <w:sz w:val="18"/>
              </w:rPr>
              <w:t>Tipo</w:t>
            </w:r>
          </w:p>
        </w:tc>
        <w:tc>
          <w:tcPr>
            <w:tcW w:w="709" w:type="dxa"/>
          </w:tcPr>
          <w:p w:rsidR="00C452EF" w:rsidRDefault="00C452EF" w:rsidP="0092667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Long.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3260" w:type="dxa"/>
          </w:tcPr>
          <w:p w:rsidR="00C452EF" w:rsidRDefault="00C452EF" w:rsidP="0092667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</w:p>
        </w:tc>
      </w:tr>
      <w:tr w:rsidR="00C452EF" w:rsidTr="00DB793A">
        <w:tc>
          <w:tcPr>
            <w:tcW w:w="3402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IDENT-REGISTRO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N</w:t>
            </w:r>
          </w:p>
        </w:tc>
        <w:tc>
          <w:tcPr>
            <w:tcW w:w="709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004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001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004</w:t>
            </w:r>
          </w:p>
        </w:tc>
        <w:tc>
          <w:tcPr>
            <w:tcW w:w="3260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OBL fijo 0306</w:t>
            </w:r>
          </w:p>
        </w:tc>
      </w:tr>
      <w:tr w:rsidR="00C452EF" w:rsidTr="00DB793A">
        <w:tc>
          <w:tcPr>
            <w:tcW w:w="3402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TIPO-REG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N</w:t>
            </w:r>
          </w:p>
        </w:tc>
        <w:tc>
          <w:tcPr>
            <w:tcW w:w="709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003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005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007</w:t>
            </w:r>
          </w:p>
        </w:tc>
        <w:tc>
          <w:tcPr>
            <w:tcW w:w="3260" w:type="dxa"/>
          </w:tcPr>
          <w:p w:rsidR="00C452EF" w:rsidRPr="00354367" w:rsidRDefault="00C452EF" w:rsidP="0092667E">
            <w:pPr>
              <w:rPr>
                <w:b/>
                <w:snapToGrid w:val="0"/>
                <w:color w:val="000000"/>
                <w:sz w:val="18"/>
              </w:rPr>
            </w:pPr>
            <w:r w:rsidRPr="00354367">
              <w:rPr>
                <w:b/>
                <w:snapToGrid w:val="0"/>
                <w:color w:val="000000"/>
                <w:sz w:val="18"/>
              </w:rPr>
              <w:t>OBL fijo 025</w:t>
            </w:r>
          </w:p>
        </w:tc>
      </w:tr>
      <w:tr w:rsidR="00C452EF" w:rsidTr="00DB793A">
        <w:tc>
          <w:tcPr>
            <w:tcW w:w="3402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TIPO-DOC-EMPRE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709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004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008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011</w:t>
            </w:r>
          </w:p>
        </w:tc>
        <w:tc>
          <w:tcPr>
            <w:tcW w:w="3260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OBL 'CUIT' tipo documento</w:t>
            </w:r>
          </w:p>
        </w:tc>
      </w:tr>
      <w:tr w:rsidR="00C452EF" w:rsidTr="00DB793A">
        <w:tc>
          <w:tcPr>
            <w:tcW w:w="3402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NRO-CUIT-EMPRE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N</w:t>
            </w:r>
          </w:p>
        </w:tc>
        <w:tc>
          <w:tcPr>
            <w:tcW w:w="709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013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012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024</w:t>
            </w:r>
          </w:p>
        </w:tc>
        <w:tc>
          <w:tcPr>
            <w:tcW w:w="3260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OBL número de CUIT</w:t>
            </w:r>
          </w:p>
        </w:tc>
      </w:tr>
      <w:tr w:rsidR="00C452EF" w:rsidTr="00DB793A">
        <w:tc>
          <w:tcPr>
            <w:tcW w:w="3402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SECUENCIA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N</w:t>
            </w:r>
          </w:p>
        </w:tc>
        <w:tc>
          <w:tcPr>
            <w:tcW w:w="709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006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025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030</w:t>
            </w:r>
          </w:p>
        </w:tc>
        <w:tc>
          <w:tcPr>
            <w:tcW w:w="3260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OBL Número correlativo</w:t>
            </w:r>
          </w:p>
        </w:tc>
      </w:tr>
      <w:tr w:rsidR="00C452EF" w:rsidTr="00DB793A">
        <w:tc>
          <w:tcPr>
            <w:tcW w:w="3402" w:type="dxa"/>
            <w:shd w:val="clear" w:color="auto" w:fill="F2DBDB" w:themeFill="accent2" w:themeFillTint="33"/>
          </w:tcPr>
          <w:p w:rsidR="00C452EF" w:rsidRPr="00354367" w:rsidRDefault="00C452EF" w:rsidP="0092667E">
            <w:pPr>
              <w:rPr>
                <w:snapToGrid w:val="0"/>
                <w:color w:val="000000"/>
                <w:sz w:val="18"/>
              </w:rPr>
            </w:pPr>
            <w:r w:rsidRPr="00354367">
              <w:rPr>
                <w:snapToGrid w:val="0"/>
                <w:color w:val="000000"/>
                <w:sz w:val="18"/>
              </w:rPr>
              <w:t>FILLER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Pr="00354367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 w:rsidRPr="00354367">
              <w:rPr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C452EF" w:rsidRPr="00354367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 w:rsidRPr="00354367">
              <w:rPr>
                <w:snapToGrid w:val="0"/>
                <w:color w:val="000000"/>
                <w:sz w:val="18"/>
              </w:rPr>
              <w:t>015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Pr="00354367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 w:rsidRPr="00354367">
              <w:rPr>
                <w:snapToGrid w:val="0"/>
                <w:color w:val="000000"/>
                <w:sz w:val="18"/>
              </w:rPr>
              <w:t>031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Pr="00354367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 w:rsidRPr="00354367">
              <w:rPr>
                <w:snapToGrid w:val="0"/>
                <w:color w:val="000000"/>
                <w:sz w:val="18"/>
              </w:rPr>
              <w:t>045</w:t>
            </w:r>
          </w:p>
        </w:tc>
        <w:tc>
          <w:tcPr>
            <w:tcW w:w="3260" w:type="dxa"/>
            <w:shd w:val="clear" w:color="auto" w:fill="F2DBDB" w:themeFill="accent2" w:themeFillTint="33"/>
          </w:tcPr>
          <w:p w:rsidR="00C452EF" w:rsidRPr="00354367" w:rsidRDefault="00C452EF" w:rsidP="0092667E">
            <w:pPr>
              <w:rPr>
                <w:snapToGrid w:val="0"/>
                <w:color w:val="000000"/>
                <w:sz w:val="18"/>
              </w:rPr>
            </w:pPr>
            <w:r w:rsidRPr="00354367">
              <w:rPr>
                <w:snapToGrid w:val="0"/>
                <w:color w:val="000000"/>
                <w:sz w:val="18"/>
              </w:rPr>
              <w:t>Relleno a  blancos</w:t>
            </w:r>
          </w:p>
        </w:tc>
      </w:tr>
      <w:tr w:rsidR="00C452EF" w:rsidRPr="00383AFF" w:rsidTr="00DB793A">
        <w:tc>
          <w:tcPr>
            <w:tcW w:w="3402" w:type="dxa"/>
          </w:tcPr>
          <w:p w:rsidR="00C452EF" w:rsidRPr="00383AFF" w:rsidRDefault="00C452EF" w:rsidP="0092667E">
            <w:pPr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>NRO-MINUTA</w:t>
            </w:r>
          </w:p>
        </w:tc>
        <w:tc>
          <w:tcPr>
            <w:tcW w:w="567" w:type="dxa"/>
          </w:tcPr>
          <w:p w:rsidR="00C452EF" w:rsidRPr="00383AFF" w:rsidRDefault="00C452EF" w:rsidP="0092667E">
            <w:pPr>
              <w:jc w:val="center"/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>N</w:t>
            </w:r>
          </w:p>
        </w:tc>
        <w:tc>
          <w:tcPr>
            <w:tcW w:w="709" w:type="dxa"/>
          </w:tcPr>
          <w:p w:rsidR="00C452EF" w:rsidRPr="00383AFF" w:rsidRDefault="00C452EF" w:rsidP="0092667E">
            <w:pPr>
              <w:jc w:val="center"/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>008</w:t>
            </w:r>
          </w:p>
        </w:tc>
        <w:tc>
          <w:tcPr>
            <w:tcW w:w="567" w:type="dxa"/>
          </w:tcPr>
          <w:p w:rsidR="00C452EF" w:rsidRPr="00383AFF" w:rsidRDefault="00C452EF" w:rsidP="0092667E">
            <w:pPr>
              <w:jc w:val="center"/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>046</w:t>
            </w:r>
          </w:p>
        </w:tc>
        <w:tc>
          <w:tcPr>
            <w:tcW w:w="567" w:type="dxa"/>
          </w:tcPr>
          <w:p w:rsidR="00C452EF" w:rsidRPr="00383AFF" w:rsidRDefault="00C452EF" w:rsidP="0092667E">
            <w:pPr>
              <w:jc w:val="center"/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>053</w:t>
            </w:r>
          </w:p>
        </w:tc>
        <w:tc>
          <w:tcPr>
            <w:tcW w:w="3260" w:type="dxa"/>
          </w:tcPr>
          <w:p w:rsidR="00C452EF" w:rsidRPr="00383AFF" w:rsidRDefault="00C452EF" w:rsidP="0092667E">
            <w:pPr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>OBL número de orden de pago</w:t>
            </w:r>
          </w:p>
          <w:p w:rsidR="00C452EF" w:rsidRPr="00383AFF" w:rsidRDefault="00C452EF" w:rsidP="0092667E">
            <w:pPr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 xml:space="preserve">Debe ser mayor a ceros.  </w:t>
            </w:r>
            <w:r>
              <w:rPr>
                <w:snapToGrid w:val="0"/>
                <w:sz w:val="18"/>
              </w:rPr>
              <w:t>Se repetirá el mismo valor que el registro 20.</w:t>
            </w:r>
          </w:p>
        </w:tc>
      </w:tr>
      <w:tr w:rsidR="00C452EF" w:rsidRPr="00383AFF" w:rsidTr="00DB793A">
        <w:tc>
          <w:tcPr>
            <w:tcW w:w="3402" w:type="dxa"/>
          </w:tcPr>
          <w:p w:rsidR="00C452EF" w:rsidRPr="00383AFF" w:rsidRDefault="00C452EF" w:rsidP="0092667E">
            <w:pPr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>IMPORTE</w:t>
            </w:r>
          </w:p>
        </w:tc>
        <w:tc>
          <w:tcPr>
            <w:tcW w:w="567" w:type="dxa"/>
          </w:tcPr>
          <w:p w:rsidR="00C452EF" w:rsidRPr="00383AFF" w:rsidRDefault="00C452EF" w:rsidP="0092667E">
            <w:pPr>
              <w:jc w:val="center"/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>N</w:t>
            </w:r>
          </w:p>
        </w:tc>
        <w:tc>
          <w:tcPr>
            <w:tcW w:w="709" w:type="dxa"/>
          </w:tcPr>
          <w:p w:rsidR="00C452EF" w:rsidRPr="00383AFF" w:rsidRDefault="00C452EF" w:rsidP="0092667E">
            <w:pPr>
              <w:jc w:val="center"/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>013</w:t>
            </w:r>
          </w:p>
        </w:tc>
        <w:tc>
          <w:tcPr>
            <w:tcW w:w="567" w:type="dxa"/>
          </w:tcPr>
          <w:p w:rsidR="00C452EF" w:rsidRPr="00383AFF" w:rsidRDefault="00C452EF" w:rsidP="0092667E">
            <w:pPr>
              <w:jc w:val="center"/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>054</w:t>
            </w:r>
          </w:p>
        </w:tc>
        <w:tc>
          <w:tcPr>
            <w:tcW w:w="567" w:type="dxa"/>
          </w:tcPr>
          <w:p w:rsidR="00C452EF" w:rsidRPr="00383AFF" w:rsidRDefault="00C452EF" w:rsidP="0092667E">
            <w:pPr>
              <w:jc w:val="center"/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>066</w:t>
            </w:r>
          </w:p>
        </w:tc>
        <w:tc>
          <w:tcPr>
            <w:tcW w:w="3260" w:type="dxa"/>
          </w:tcPr>
          <w:p w:rsidR="00C452EF" w:rsidRPr="00383AFF" w:rsidRDefault="00C452EF" w:rsidP="0092667E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 xml:space="preserve">OBL Numérico </w:t>
            </w:r>
            <w:r w:rsidRPr="00383AFF">
              <w:rPr>
                <w:snapToGrid w:val="0"/>
                <w:sz w:val="18"/>
              </w:rPr>
              <w:t>con dos decimales.</w:t>
            </w:r>
          </w:p>
          <w:p w:rsidR="00C452EF" w:rsidRPr="00383AFF" w:rsidRDefault="00C452EF" w:rsidP="0092667E">
            <w:pPr>
              <w:rPr>
                <w:snapToGrid w:val="0"/>
                <w:sz w:val="18"/>
              </w:rPr>
            </w:pPr>
            <w:r w:rsidRPr="00383AFF">
              <w:rPr>
                <w:snapToGrid w:val="0"/>
                <w:sz w:val="18"/>
              </w:rPr>
              <w:t xml:space="preserve">Importe </w:t>
            </w:r>
            <w:r>
              <w:rPr>
                <w:snapToGrid w:val="0"/>
                <w:sz w:val="18"/>
              </w:rPr>
              <w:t>del medio de pago.</w:t>
            </w:r>
            <w:r w:rsidRPr="00383AFF">
              <w:rPr>
                <w:snapToGrid w:val="0"/>
                <w:sz w:val="18"/>
              </w:rPr>
              <w:t xml:space="preserve">   </w:t>
            </w:r>
          </w:p>
        </w:tc>
      </w:tr>
      <w:tr w:rsidR="00C452EF" w:rsidTr="00DB793A">
        <w:tc>
          <w:tcPr>
            <w:tcW w:w="3402" w:type="dxa"/>
            <w:shd w:val="clear" w:color="auto" w:fill="F2DBDB" w:themeFill="accent2" w:themeFillTint="33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FILLER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125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067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191</w:t>
            </w:r>
          </w:p>
        </w:tc>
        <w:tc>
          <w:tcPr>
            <w:tcW w:w="3260" w:type="dxa"/>
            <w:shd w:val="clear" w:color="auto" w:fill="F2DBDB" w:themeFill="accent2" w:themeFillTint="33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 w:rsidRPr="00354367">
              <w:rPr>
                <w:snapToGrid w:val="0"/>
                <w:color w:val="000000"/>
                <w:sz w:val="18"/>
              </w:rPr>
              <w:t>Relleno a  blancos</w:t>
            </w:r>
          </w:p>
        </w:tc>
      </w:tr>
      <w:tr w:rsidR="00C452EF" w:rsidRPr="0029345D" w:rsidTr="00DB793A">
        <w:tc>
          <w:tcPr>
            <w:tcW w:w="3402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IPERMFIN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709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001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192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192</w:t>
            </w:r>
          </w:p>
        </w:tc>
        <w:tc>
          <w:tcPr>
            <w:tcW w:w="3260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OPC Para forma de pago CH indica  financiación automática</w:t>
            </w:r>
          </w:p>
          <w:p w:rsidR="00C452EF" w:rsidRPr="0029345D" w:rsidRDefault="00C452EF" w:rsidP="0092667E">
            <w:pPr>
              <w:rPr>
                <w:snapToGrid w:val="0"/>
                <w:color w:val="000000"/>
                <w:sz w:val="18"/>
                <w:lang w:val="pt-PT"/>
              </w:rPr>
            </w:pPr>
            <w:r w:rsidRPr="0029345D">
              <w:rPr>
                <w:snapToGrid w:val="0"/>
                <w:color w:val="000000"/>
                <w:sz w:val="18"/>
                <w:lang w:val="pt-PT"/>
              </w:rPr>
              <w:t>S: permite</w:t>
            </w:r>
            <w:r>
              <w:rPr>
                <w:snapToGrid w:val="0"/>
                <w:color w:val="000000"/>
                <w:sz w:val="18"/>
                <w:lang w:val="pt-PT"/>
              </w:rPr>
              <w:t xml:space="preserve">, </w:t>
            </w:r>
            <w:r w:rsidRPr="0029345D">
              <w:rPr>
                <w:snapToGrid w:val="0"/>
                <w:color w:val="000000"/>
                <w:sz w:val="18"/>
                <w:lang w:val="pt-PT"/>
              </w:rPr>
              <w:t xml:space="preserve"> Blanco o N: no se utiliza</w:t>
            </w:r>
          </w:p>
        </w:tc>
      </w:tr>
      <w:tr w:rsidR="00C452EF" w:rsidTr="00DB793A">
        <w:tc>
          <w:tcPr>
            <w:tcW w:w="3402" w:type="dxa"/>
            <w:shd w:val="clear" w:color="auto" w:fill="F2DBDB" w:themeFill="accent2" w:themeFillTint="33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FILLER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058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193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250</w:t>
            </w:r>
          </w:p>
        </w:tc>
        <w:tc>
          <w:tcPr>
            <w:tcW w:w="3260" w:type="dxa"/>
            <w:shd w:val="clear" w:color="auto" w:fill="F2DBDB" w:themeFill="accent2" w:themeFillTint="33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 w:rsidRPr="00354367">
              <w:rPr>
                <w:snapToGrid w:val="0"/>
                <w:color w:val="000000"/>
                <w:sz w:val="18"/>
              </w:rPr>
              <w:t>Relleno a  blancos</w:t>
            </w:r>
          </w:p>
        </w:tc>
      </w:tr>
      <w:tr w:rsidR="00C452EF" w:rsidRPr="00B15D95" w:rsidTr="00DB793A">
        <w:tc>
          <w:tcPr>
            <w:tcW w:w="3402" w:type="dxa"/>
          </w:tcPr>
          <w:p w:rsidR="00C452EF" w:rsidRPr="006D24F0" w:rsidRDefault="00C452EF" w:rsidP="0092667E">
            <w:pPr>
              <w:rPr>
                <w:snapToGrid w:val="0"/>
                <w:sz w:val="18"/>
              </w:rPr>
            </w:pPr>
            <w:r w:rsidRPr="006D24F0">
              <w:rPr>
                <w:snapToGrid w:val="0"/>
                <w:sz w:val="18"/>
              </w:rPr>
              <w:t xml:space="preserve">PRO-CBU-NRO    </w:t>
            </w:r>
          </w:p>
        </w:tc>
        <w:tc>
          <w:tcPr>
            <w:tcW w:w="567" w:type="dxa"/>
          </w:tcPr>
          <w:p w:rsidR="00C452EF" w:rsidRPr="006D24F0" w:rsidRDefault="00C452EF" w:rsidP="0092667E">
            <w:pPr>
              <w:jc w:val="center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N</w:t>
            </w:r>
          </w:p>
        </w:tc>
        <w:tc>
          <w:tcPr>
            <w:tcW w:w="709" w:type="dxa"/>
          </w:tcPr>
          <w:p w:rsidR="00C452EF" w:rsidRPr="006D24F0" w:rsidRDefault="00C452EF" w:rsidP="0092667E">
            <w:pPr>
              <w:jc w:val="center"/>
              <w:rPr>
                <w:snapToGrid w:val="0"/>
                <w:sz w:val="18"/>
              </w:rPr>
            </w:pPr>
            <w:r w:rsidRPr="006D24F0">
              <w:rPr>
                <w:snapToGrid w:val="0"/>
                <w:sz w:val="18"/>
              </w:rPr>
              <w:t>022</w:t>
            </w:r>
          </w:p>
        </w:tc>
        <w:tc>
          <w:tcPr>
            <w:tcW w:w="567" w:type="dxa"/>
          </w:tcPr>
          <w:p w:rsidR="00C452EF" w:rsidRPr="006D24F0" w:rsidRDefault="00C452EF" w:rsidP="0092667E">
            <w:pPr>
              <w:jc w:val="center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251</w:t>
            </w:r>
          </w:p>
        </w:tc>
        <w:tc>
          <w:tcPr>
            <w:tcW w:w="567" w:type="dxa"/>
          </w:tcPr>
          <w:p w:rsidR="00C452EF" w:rsidRPr="006D24F0" w:rsidRDefault="00C452EF" w:rsidP="0092667E">
            <w:pPr>
              <w:jc w:val="center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272</w:t>
            </w:r>
          </w:p>
        </w:tc>
        <w:tc>
          <w:tcPr>
            <w:tcW w:w="3260" w:type="dxa"/>
          </w:tcPr>
          <w:p w:rsidR="00C452EF" w:rsidRPr="006D24F0" w:rsidRDefault="00C452EF" w:rsidP="0092667E">
            <w:pPr>
              <w:rPr>
                <w:snapToGrid w:val="0"/>
                <w:sz w:val="18"/>
              </w:rPr>
            </w:pPr>
            <w:r w:rsidRPr="006D24F0">
              <w:rPr>
                <w:snapToGrid w:val="0"/>
                <w:sz w:val="18"/>
              </w:rPr>
              <w:t xml:space="preserve">OPC Número CBU.  Obligatorio para forma de pago </w:t>
            </w:r>
            <w:r w:rsidR="00E15630">
              <w:rPr>
                <w:snapToGrid w:val="0"/>
                <w:sz w:val="18"/>
              </w:rPr>
              <w:t xml:space="preserve">AB </w:t>
            </w:r>
            <w:r w:rsidRPr="006D24F0">
              <w:rPr>
                <w:snapToGrid w:val="0"/>
                <w:sz w:val="18"/>
              </w:rPr>
              <w:t>acreditación en cuenta, si se informa en este tipo de registro, no es necesario informarlo en el registro 90.</w:t>
            </w:r>
          </w:p>
        </w:tc>
      </w:tr>
      <w:tr w:rsidR="00C452EF" w:rsidRPr="00B15D95" w:rsidTr="00DB793A">
        <w:tc>
          <w:tcPr>
            <w:tcW w:w="3402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FECHA-PAGO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N</w:t>
            </w:r>
          </w:p>
        </w:tc>
        <w:tc>
          <w:tcPr>
            <w:tcW w:w="709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008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273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280</w:t>
            </w:r>
          </w:p>
        </w:tc>
        <w:tc>
          <w:tcPr>
            <w:tcW w:w="3260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OB</w:t>
            </w:r>
            <w:r w:rsidR="004E34A0">
              <w:rPr>
                <w:snapToGrid w:val="0"/>
                <w:color w:val="000000"/>
                <w:sz w:val="18"/>
              </w:rPr>
              <w:t>L</w:t>
            </w:r>
            <w:r>
              <w:rPr>
                <w:snapToGrid w:val="0"/>
                <w:color w:val="000000"/>
                <w:sz w:val="18"/>
              </w:rPr>
              <w:t xml:space="preserve"> Fecha de pago </w:t>
            </w:r>
          </w:p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Si es CPD debe ser mayor a la fecha de entrega formato </w:t>
            </w:r>
            <w:proofErr w:type="spellStart"/>
            <w:r>
              <w:rPr>
                <w:snapToGrid w:val="0"/>
                <w:color w:val="000000"/>
                <w:sz w:val="18"/>
              </w:rPr>
              <w:t>aaaammdd</w:t>
            </w:r>
            <w:proofErr w:type="spellEnd"/>
            <w:r>
              <w:rPr>
                <w:snapToGrid w:val="0"/>
                <w:color w:val="000000"/>
                <w:sz w:val="18"/>
              </w:rPr>
              <w:t>.</w:t>
            </w:r>
          </w:p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Si es crédito en cuenta debe ser hábil y mayor o igual a la fecha de entrega.</w:t>
            </w:r>
          </w:p>
          <w:p w:rsidR="00C452EF" w:rsidRPr="00734964" w:rsidRDefault="00C452EF" w:rsidP="00DE095C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Si es cheque </w:t>
            </w:r>
            <w:r w:rsidR="00DE095C">
              <w:rPr>
                <w:snapToGrid w:val="0"/>
                <w:color w:val="000000"/>
                <w:sz w:val="18"/>
              </w:rPr>
              <w:t>al día</w:t>
            </w:r>
            <w:r>
              <w:rPr>
                <w:snapToGrid w:val="0"/>
                <w:color w:val="000000"/>
                <w:sz w:val="18"/>
              </w:rPr>
              <w:t xml:space="preserve"> debe ser igual a la de entrega.</w:t>
            </w:r>
          </w:p>
        </w:tc>
      </w:tr>
      <w:tr w:rsidR="00C452EF" w:rsidRPr="00B15D95" w:rsidTr="00DB793A">
        <w:tc>
          <w:tcPr>
            <w:tcW w:w="3402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FORMA-PAGO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709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002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281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282</w:t>
            </w:r>
          </w:p>
        </w:tc>
        <w:tc>
          <w:tcPr>
            <w:tcW w:w="3260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OB</w:t>
            </w:r>
            <w:r w:rsidR="004E34A0">
              <w:rPr>
                <w:snapToGrid w:val="0"/>
                <w:color w:val="000000"/>
                <w:sz w:val="18"/>
              </w:rPr>
              <w:t>L</w:t>
            </w:r>
            <w:r>
              <w:rPr>
                <w:snapToGrid w:val="0"/>
                <w:color w:val="000000"/>
                <w:sz w:val="18"/>
              </w:rPr>
              <w:t xml:space="preserve"> Forma de pago</w:t>
            </w:r>
          </w:p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AB para Acreditación en cuenta.</w:t>
            </w:r>
          </w:p>
          <w:p w:rsidR="00C452EF" w:rsidRDefault="00C452EF" w:rsidP="002146CD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CH para Emisión de C</w:t>
            </w:r>
            <w:r w:rsidR="002146CD">
              <w:rPr>
                <w:snapToGrid w:val="0"/>
                <w:color w:val="000000"/>
                <w:sz w:val="18"/>
              </w:rPr>
              <w:t>heques</w:t>
            </w:r>
          </w:p>
          <w:p w:rsidR="002146CD" w:rsidRDefault="002146CD" w:rsidP="002146CD">
            <w:pPr>
              <w:rPr>
                <w:i/>
                <w:snapToGrid w:val="0"/>
                <w:color w:val="000000"/>
                <w:sz w:val="18"/>
                <w:szCs w:val="18"/>
              </w:rPr>
            </w:pPr>
            <w:r w:rsidRPr="002146CD">
              <w:rPr>
                <w:i/>
                <w:snapToGrid w:val="0"/>
                <w:color w:val="000000"/>
                <w:sz w:val="18"/>
                <w:szCs w:val="18"/>
                <w:u w:val="single"/>
              </w:rPr>
              <w:t>ACLARACIÓN:</w:t>
            </w:r>
            <w:r w:rsidRPr="002146CD">
              <w:rPr>
                <w:i/>
                <w:snapToGrid w:val="0"/>
                <w:color w:val="000000"/>
                <w:sz w:val="18"/>
                <w:szCs w:val="18"/>
              </w:rPr>
              <w:t xml:space="preserve"> </w:t>
            </w:r>
            <w:r>
              <w:rPr>
                <w:i/>
                <w:snapToGrid w:val="0"/>
                <w:color w:val="000000"/>
                <w:sz w:val="18"/>
                <w:szCs w:val="18"/>
              </w:rPr>
              <w:t xml:space="preserve">Si se quiere informar para la misma orden de pago distintas formas de pago, la forma de pago en el REG-10 debe tener el </w:t>
            </w:r>
            <w:r w:rsidRPr="002146CD">
              <w:rPr>
                <w:b/>
                <w:i/>
                <w:snapToGrid w:val="0"/>
                <w:color w:val="000000"/>
                <w:sz w:val="18"/>
                <w:szCs w:val="18"/>
              </w:rPr>
              <w:t>valor 99</w:t>
            </w:r>
            <w:r>
              <w:rPr>
                <w:i/>
                <w:snapToGrid w:val="0"/>
                <w:color w:val="000000"/>
                <w:sz w:val="18"/>
                <w:szCs w:val="18"/>
              </w:rPr>
              <w:t xml:space="preserve">, de lo contrario la forma de pago definida en el REG-10 </w:t>
            </w:r>
            <w:r w:rsidR="00B44DE9">
              <w:rPr>
                <w:i/>
                <w:snapToGrid w:val="0"/>
                <w:color w:val="000000"/>
                <w:sz w:val="18"/>
                <w:szCs w:val="18"/>
              </w:rPr>
              <w:t xml:space="preserve">será </w:t>
            </w:r>
            <w:proofErr w:type="spellStart"/>
            <w:r w:rsidR="00B44DE9">
              <w:rPr>
                <w:i/>
                <w:snapToGrid w:val="0"/>
                <w:color w:val="000000"/>
                <w:sz w:val="18"/>
                <w:szCs w:val="18"/>
              </w:rPr>
              <w:t>mandatoria</w:t>
            </w:r>
            <w:proofErr w:type="spellEnd"/>
            <w:r w:rsidR="00B44DE9">
              <w:rPr>
                <w:i/>
                <w:snapToGrid w:val="0"/>
                <w:color w:val="000000"/>
                <w:sz w:val="18"/>
                <w:szCs w:val="18"/>
              </w:rPr>
              <w:t xml:space="preserve"> en los REG-</w:t>
            </w:r>
            <w:r>
              <w:rPr>
                <w:i/>
                <w:snapToGrid w:val="0"/>
                <w:color w:val="000000"/>
                <w:sz w:val="18"/>
                <w:szCs w:val="18"/>
              </w:rPr>
              <w:t>25.</w:t>
            </w:r>
          </w:p>
          <w:p w:rsidR="002146CD" w:rsidRPr="002146CD" w:rsidRDefault="002146CD" w:rsidP="002146CD">
            <w:pPr>
              <w:rPr>
                <w:snapToGrid w:val="0"/>
                <w:color w:val="000000"/>
                <w:sz w:val="18"/>
                <w:szCs w:val="18"/>
              </w:rPr>
            </w:pPr>
          </w:p>
        </w:tc>
      </w:tr>
      <w:tr w:rsidR="00C452EF" w:rsidRPr="00B15D95" w:rsidTr="00DB793A">
        <w:tc>
          <w:tcPr>
            <w:tcW w:w="3402" w:type="dxa"/>
            <w:shd w:val="clear" w:color="auto" w:fill="F2DBDB" w:themeFill="accent2" w:themeFillTint="33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FILLER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001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283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283</w:t>
            </w:r>
          </w:p>
        </w:tc>
        <w:tc>
          <w:tcPr>
            <w:tcW w:w="3260" w:type="dxa"/>
            <w:shd w:val="clear" w:color="auto" w:fill="F2DBDB" w:themeFill="accent2" w:themeFillTint="33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 w:rsidRPr="00354367">
              <w:rPr>
                <w:snapToGrid w:val="0"/>
                <w:color w:val="000000"/>
                <w:sz w:val="18"/>
              </w:rPr>
              <w:t>Relleno a  blancos</w:t>
            </w:r>
          </w:p>
        </w:tc>
      </w:tr>
      <w:tr w:rsidR="00C452EF" w:rsidRPr="00D33A6C" w:rsidTr="00DB793A">
        <w:tc>
          <w:tcPr>
            <w:tcW w:w="3402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DISPON-P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N</w:t>
            </w:r>
          </w:p>
        </w:tc>
        <w:tc>
          <w:tcPr>
            <w:tcW w:w="709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001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284</w:t>
            </w:r>
          </w:p>
        </w:tc>
        <w:tc>
          <w:tcPr>
            <w:tcW w:w="567" w:type="dxa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284</w:t>
            </w:r>
          </w:p>
        </w:tc>
        <w:tc>
          <w:tcPr>
            <w:tcW w:w="3260" w:type="dxa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OPC</w:t>
            </w:r>
            <w:r w:rsidR="0092667E">
              <w:rPr>
                <w:snapToGrid w:val="0"/>
                <w:color w:val="000000"/>
                <w:sz w:val="18"/>
              </w:rPr>
              <w:t xml:space="preserve">. </w:t>
            </w:r>
            <w:r>
              <w:rPr>
                <w:snapToGrid w:val="0"/>
                <w:color w:val="000000"/>
                <w:sz w:val="18"/>
              </w:rPr>
              <w:t xml:space="preserve">En caso de informar Forma de Pago CH, indicar 0 para CPD cruzado no a la orden; 1 CPD cruzado a la orden; 2 CPD no cruzado a la orden; 3 CPD no cruzado no a la orden; 4 Cheque al día cruzado no a la orden; 5 Cheque al día cruzado a la orden; 6 Cheque al día no cruzado a la orden; 7 Cheque al día no cruzado no a la orden. En caso de informar Forma de Pago AB, indicar 0 para Contrato (ve contrato); 1 para COELSA; 2 para CCI </w:t>
            </w:r>
            <w:r w:rsidRPr="003C58BC">
              <w:rPr>
                <w:b/>
                <w:snapToGrid w:val="0"/>
                <w:color w:val="000000"/>
                <w:sz w:val="16"/>
                <w:szCs w:val="16"/>
              </w:rPr>
              <w:t xml:space="preserve">(si él CBU relacionado con el pago es de un banco que no forma parte de INTERBANKING, para no rechazar la transferencia, se cambia por 1 y la </w:t>
            </w:r>
            <w:r w:rsidRPr="003C58BC">
              <w:rPr>
                <w:b/>
                <w:snapToGrid w:val="0"/>
                <w:color w:val="000000"/>
                <w:sz w:val="16"/>
                <w:szCs w:val="16"/>
              </w:rPr>
              <w:lastRenderedPageBreak/>
              <w:t>misma se hará por COELSA).</w:t>
            </w:r>
          </w:p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En caso contrario debe ir completo con ceros.</w:t>
            </w:r>
          </w:p>
          <w:p w:rsidR="0092667E" w:rsidRDefault="00C452EF" w:rsidP="004F7B3A">
            <w:pPr>
              <w:rPr>
                <w:i/>
                <w:snapToGrid w:val="0"/>
                <w:color w:val="000000"/>
                <w:sz w:val="18"/>
                <w:szCs w:val="18"/>
              </w:rPr>
            </w:pPr>
            <w:r w:rsidRPr="002146CD">
              <w:rPr>
                <w:i/>
                <w:snapToGrid w:val="0"/>
                <w:color w:val="000000"/>
                <w:sz w:val="18"/>
                <w:szCs w:val="18"/>
                <w:u w:val="single"/>
              </w:rPr>
              <w:t>ACLARACIÓN:</w:t>
            </w:r>
            <w:r w:rsidRPr="002146CD">
              <w:rPr>
                <w:i/>
                <w:snapToGrid w:val="0"/>
                <w:color w:val="000000"/>
                <w:sz w:val="18"/>
                <w:szCs w:val="18"/>
              </w:rPr>
              <w:t xml:space="preserve"> </w:t>
            </w:r>
            <w:r w:rsidR="008267EA" w:rsidRPr="002146CD">
              <w:rPr>
                <w:i/>
                <w:snapToGrid w:val="0"/>
                <w:color w:val="000000"/>
                <w:sz w:val="18"/>
                <w:szCs w:val="18"/>
              </w:rPr>
              <w:t xml:space="preserve">Se tomara </w:t>
            </w:r>
            <w:r w:rsidR="0071293F" w:rsidRPr="002146CD">
              <w:rPr>
                <w:i/>
                <w:snapToGrid w:val="0"/>
                <w:color w:val="000000"/>
                <w:sz w:val="18"/>
                <w:szCs w:val="18"/>
              </w:rPr>
              <w:t xml:space="preserve">el </w:t>
            </w:r>
            <w:r w:rsidR="008267EA" w:rsidRPr="002146CD">
              <w:rPr>
                <w:i/>
                <w:snapToGrid w:val="0"/>
                <w:color w:val="000000"/>
                <w:sz w:val="18"/>
                <w:szCs w:val="18"/>
              </w:rPr>
              <w:t>valor de este campo si en el registro se completó con el valor 9</w:t>
            </w:r>
            <w:r w:rsidR="004F7B3A" w:rsidRPr="002146CD">
              <w:rPr>
                <w:i/>
                <w:snapToGrid w:val="0"/>
                <w:color w:val="000000"/>
                <w:sz w:val="18"/>
                <w:szCs w:val="18"/>
              </w:rPr>
              <w:t xml:space="preserve"> en el reg-20</w:t>
            </w:r>
            <w:r w:rsidR="008267EA" w:rsidRPr="002146CD">
              <w:rPr>
                <w:i/>
                <w:snapToGrid w:val="0"/>
                <w:color w:val="000000"/>
                <w:sz w:val="18"/>
                <w:szCs w:val="18"/>
              </w:rPr>
              <w:t>.</w:t>
            </w:r>
            <w:r w:rsidR="0071293F" w:rsidRPr="002146CD">
              <w:rPr>
                <w:i/>
                <w:snapToGrid w:val="0"/>
                <w:color w:val="000000"/>
                <w:sz w:val="18"/>
                <w:szCs w:val="18"/>
              </w:rPr>
              <w:t xml:space="preserve"> </w:t>
            </w:r>
            <w:r w:rsidR="008267EA" w:rsidRPr="002146CD">
              <w:rPr>
                <w:i/>
                <w:snapToGrid w:val="0"/>
                <w:color w:val="000000"/>
                <w:sz w:val="18"/>
                <w:szCs w:val="18"/>
              </w:rPr>
              <w:t xml:space="preserve">De lo contrario se tomara el valor informado en </w:t>
            </w:r>
            <w:r w:rsidR="004F7B3A" w:rsidRPr="002146CD">
              <w:rPr>
                <w:i/>
                <w:snapToGrid w:val="0"/>
                <w:color w:val="000000"/>
                <w:sz w:val="18"/>
                <w:szCs w:val="18"/>
              </w:rPr>
              <w:t xml:space="preserve">dicho registro </w:t>
            </w:r>
            <w:r w:rsidR="008267EA" w:rsidRPr="002146CD">
              <w:rPr>
                <w:i/>
                <w:snapToGrid w:val="0"/>
                <w:color w:val="000000"/>
                <w:sz w:val="18"/>
                <w:szCs w:val="18"/>
              </w:rPr>
              <w:t xml:space="preserve"> para todos los registros 25.</w:t>
            </w:r>
          </w:p>
          <w:p w:rsidR="008C1F16" w:rsidRPr="002146CD" w:rsidRDefault="008C1F16" w:rsidP="004F7B3A">
            <w:pPr>
              <w:rPr>
                <w:i/>
                <w:snapToGrid w:val="0"/>
                <w:color w:val="000000"/>
                <w:sz w:val="18"/>
                <w:szCs w:val="18"/>
              </w:rPr>
            </w:pPr>
          </w:p>
        </w:tc>
      </w:tr>
      <w:tr w:rsidR="00C452EF" w:rsidRPr="00D33A6C" w:rsidTr="00DB793A">
        <w:tc>
          <w:tcPr>
            <w:tcW w:w="3402" w:type="dxa"/>
            <w:shd w:val="clear" w:color="auto" w:fill="F2DBDB" w:themeFill="accent2" w:themeFillTint="33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lastRenderedPageBreak/>
              <w:t>FILLER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N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001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285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285</w:t>
            </w:r>
          </w:p>
        </w:tc>
        <w:tc>
          <w:tcPr>
            <w:tcW w:w="3260" w:type="dxa"/>
            <w:shd w:val="clear" w:color="auto" w:fill="F2DBDB" w:themeFill="accent2" w:themeFillTint="33"/>
          </w:tcPr>
          <w:p w:rsidR="00C452EF" w:rsidRPr="00D33A6C" w:rsidRDefault="00C452EF" w:rsidP="0092667E">
            <w:pPr>
              <w:rPr>
                <w:snapToGrid w:val="0"/>
                <w:color w:val="000000"/>
                <w:sz w:val="16"/>
                <w:szCs w:val="16"/>
              </w:rPr>
            </w:pPr>
            <w:r w:rsidRPr="00354367">
              <w:rPr>
                <w:snapToGrid w:val="0"/>
                <w:color w:val="000000"/>
                <w:sz w:val="18"/>
              </w:rPr>
              <w:t>Relleno a  blancos</w:t>
            </w:r>
          </w:p>
        </w:tc>
      </w:tr>
      <w:tr w:rsidR="00C452EF" w:rsidRPr="00D33A6C" w:rsidTr="00DB793A">
        <w:tc>
          <w:tcPr>
            <w:tcW w:w="3402" w:type="dxa"/>
          </w:tcPr>
          <w:p w:rsidR="00C452EF" w:rsidRPr="00D33A6C" w:rsidRDefault="00C452EF" w:rsidP="0092667E">
            <w:pPr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NRO-</w:t>
            </w:r>
            <w:r>
              <w:rPr>
                <w:snapToGrid w:val="0"/>
                <w:sz w:val="18"/>
              </w:rPr>
              <w:t>CHEQUE</w:t>
            </w:r>
          </w:p>
        </w:tc>
        <w:tc>
          <w:tcPr>
            <w:tcW w:w="567" w:type="dxa"/>
          </w:tcPr>
          <w:p w:rsidR="00C452EF" w:rsidRPr="00D33A6C" w:rsidRDefault="00C452EF" w:rsidP="0092667E">
            <w:pPr>
              <w:jc w:val="center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X</w:t>
            </w:r>
          </w:p>
        </w:tc>
        <w:tc>
          <w:tcPr>
            <w:tcW w:w="709" w:type="dxa"/>
          </w:tcPr>
          <w:p w:rsidR="00C452EF" w:rsidRPr="00D33A6C" w:rsidRDefault="00C452EF" w:rsidP="0092667E">
            <w:pPr>
              <w:jc w:val="center"/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013</w:t>
            </w:r>
          </w:p>
        </w:tc>
        <w:tc>
          <w:tcPr>
            <w:tcW w:w="567" w:type="dxa"/>
          </w:tcPr>
          <w:p w:rsidR="00C452EF" w:rsidRPr="00D33A6C" w:rsidRDefault="00C452EF" w:rsidP="0092667E">
            <w:pPr>
              <w:jc w:val="center"/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286</w:t>
            </w:r>
          </w:p>
        </w:tc>
        <w:tc>
          <w:tcPr>
            <w:tcW w:w="567" w:type="dxa"/>
          </w:tcPr>
          <w:p w:rsidR="00C452EF" w:rsidRPr="00D33A6C" w:rsidRDefault="00C452EF" w:rsidP="0092667E">
            <w:pPr>
              <w:jc w:val="center"/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298</w:t>
            </w:r>
          </w:p>
        </w:tc>
        <w:tc>
          <w:tcPr>
            <w:tcW w:w="3260" w:type="dxa"/>
          </w:tcPr>
          <w:p w:rsidR="00C452EF" w:rsidRPr="00D33A6C" w:rsidRDefault="00A9218B" w:rsidP="008E0BBA">
            <w:pPr>
              <w:rPr>
                <w:b/>
              </w:rPr>
            </w:pPr>
            <w:r w:rsidRPr="00F052A6">
              <w:rPr>
                <w:snapToGrid w:val="0"/>
                <w:sz w:val="18"/>
              </w:rPr>
              <w:t>OPC Número de cheque emitido. Obligatorio si el parámetro ‘Informa Número de Cheque’ del contrato tienen la marca en S. I</w:t>
            </w:r>
            <w:r w:rsidRPr="00A9218B">
              <w:rPr>
                <w:snapToGrid w:val="0"/>
                <w:sz w:val="18"/>
              </w:rPr>
              <w:t xml:space="preserve">nformar </w:t>
            </w:r>
            <w:r w:rsidR="00B14F97">
              <w:rPr>
                <w:snapToGrid w:val="0"/>
                <w:sz w:val="18"/>
              </w:rPr>
              <w:t xml:space="preserve">comenzando con 8 </w:t>
            </w:r>
            <w:r w:rsidRPr="00A9218B">
              <w:rPr>
                <w:snapToGrid w:val="0"/>
                <w:sz w:val="18"/>
              </w:rPr>
              <w:t>alineado a la izquierda, y justificar con ceros a la derecha.</w:t>
            </w:r>
          </w:p>
        </w:tc>
      </w:tr>
      <w:tr w:rsidR="00C452EF" w:rsidRPr="00D33A6C" w:rsidTr="00DB793A">
        <w:tc>
          <w:tcPr>
            <w:tcW w:w="3402" w:type="dxa"/>
          </w:tcPr>
          <w:p w:rsidR="00C452EF" w:rsidRPr="00D33A6C" w:rsidRDefault="00C452EF" w:rsidP="0092667E">
            <w:pPr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COD-DEVOLUCION</w:t>
            </w:r>
          </w:p>
        </w:tc>
        <w:tc>
          <w:tcPr>
            <w:tcW w:w="567" w:type="dxa"/>
          </w:tcPr>
          <w:p w:rsidR="00C452EF" w:rsidRPr="00D33A6C" w:rsidRDefault="00C452EF" w:rsidP="0092667E">
            <w:pPr>
              <w:jc w:val="center"/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X</w:t>
            </w:r>
          </w:p>
        </w:tc>
        <w:tc>
          <w:tcPr>
            <w:tcW w:w="709" w:type="dxa"/>
          </w:tcPr>
          <w:p w:rsidR="00C452EF" w:rsidRPr="00D33A6C" w:rsidRDefault="00C452EF" w:rsidP="0092667E">
            <w:pPr>
              <w:jc w:val="center"/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006</w:t>
            </w:r>
          </w:p>
        </w:tc>
        <w:tc>
          <w:tcPr>
            <w:tcW w:w="567" w:type="dxa"/>
          </w:tcPr>
          <w:p w:rsidR="00C452EF" w:rsidRPr="00D33A6C" w:rsidRDefault="00C452EF" w:rsidP="0092667E">
            <w:pPr>
              <w:jc w:val="center"/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299</w:t>
            </w:r>
          </w:p>
        </w:tc>
        <w:tc>
          <w:tcPr>
            <w:tcW w:w="567" w:type="dxa"/>
          </w:tcPr>
          <w:p w:rsidR="00C452EF" w:rsidRPr="00D33A6C" w:rsidRDefault="00C452EF" w:rsidP="0092667E">
            <w:pPr>
              <w:jc w:val="center"/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304</w:t>
            </w:r>
          </w:p>
        </w:tc>
        <w:tc>
          <w:tcPr>
            <w:tcW w:w="3260" w:type="dxa"/>
          </w:tcPr>
          <w:p w:rsidR="00C452EF" w:rsidRPr="00D33A6C" w:rsidRDefault="00C452EF" w:rsidP="0092667E">
            <w:pPr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OPC Relleno a blancos.  En la devolución se envía el número de código de devolución.</w:t>
            </w:r>
          </w:p>
        </w:tc>
      </w:tr>
      <w:tr w:rsidR="00C452EF" w:rsidRPr="00D33A6C" w:rsidTr="00DB793A">
        <w:tc>
          <w:tcPr>
            <w:tcW w:w="3402" w:type="dxa"/>
          </w:tcPr>
          <w:p w:rsidR="00C452EF" w:rsidRPr="00D33A6C" w:rsidRDefault="00C452EF" w:rsidP="0092667E">
            <w:pPr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DESC-DEVOLUCION</w:t>
            </w:r>
          </w:p>
        </w:tc>
        <w:tc>
          <w:tcPr>
            <w:tcW w:w="567" w:type="dxa"/>
          </w:tcPr>
          <w:p w:rsidR="00C452EF" w:rsidRPr="00D33A6C" w:rsidRDefault="00C452EF" w:rsidP="0092667E">
            <w:pPr>
              <w:jc w:val="center"/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A</w:t>
            </w:r>
          </w:p>
        </w:tc>
        <w:tc>
          <w:tcPr>
            <w:tcW w:w="709" w:type="dxa"/>
          </w:tcPr>
          <w:p w:rsidR="00C452EF" w:rsidRPr="00D33A6C" w:rsidRDefault="00C452EF" w:rsidP="0092667E">
            <w:pPr>
              <w:jc w:val="center"/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040</w:t>
            </w:r>
          </w:p>
        </w:tc>
        <w:tc>
          <w:tcPr>
            <w:tcW w:w="567" w:type="dxa"/>
          </w:tcPr>
          <w:p w:rsidR="00C452EF" w:rsidRPr="00D33A6C" w:rsidRDefault="00C452EF" w:rsidP="0092667E">
            <w:pPr>
              <w:jc w:val="center"/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305</w:t>
            </w:r>
          </w:p>
        </w:tc>
        <w:tc>
          <w:tcPr>
            <w:tcW w:w="567" w:type="dxa"/>
          </w:tcPr>
          <w:p w:rsidR="00C452EF" w:rsidRPr="00D33A6C" w:rsidRDefault="00C452EF" w:rsidP="0092667E">
            <w:pPr>
              <w:jc w:val="center"/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344</w:t>
            </w:r>
          </w:p>
        </w:tc>
        <w:tc>
          <w:tcPr>
            <w:tcW w:w="3260" w:type="dxa"/>
          </w:tcPr>
          <w:p w:rsidR="00C452EF" w:rsidRPr="00D33A6C" w:rsidRDefault="00C452EF" w:rsidP="0092667E">
            <w:pPr>
              <w:rPr>
                <w:snapToGrid w:val="0"/>
                <w:sz w:val="18"/>
              </w:rPr>
            </w:pPr>
            <w:r w:rsidRPr="00D33A6C">
              <w:rPr>
                <w:snapToGrid w:val="0"/>
                <w:sz w:val="18"/>
              </w:rPr>
              <w:t>OPC. Descripciones relacionadas al Código de Devolución.</w:t>
            </w:r>
          </w:p>
        </w:tc>
      </w:tr>
      <w:tr w:rsidR="00C452EF" w:rsidTr="00A9785E">
        <w:tc>
          <w:tcPr>
            <w:tcW w:w="3402" w:type="dxa"/>
            <w:shd w:val="clear" w:color="auto" w:fill="F2DBDB" w:themeFill="accent2" w:themeFillTint="33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FILLER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506</w:t>
            </w:r>
          </w:p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345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850</w:t>
            </w:r>
          </w:p>
        </w:tc>
        <w:tc>
          <w:tcPr>
            <w:tcW w:w="3260" w:type="dxa"/>
            <w:shd w:val="clear" w:color="auto" w:fill="F2DBDB" w:themeFill="accent2" w:themeFillTint="33"/>
          </w:tcPr>
          <w:p w:rsidR="00C452EF" w:rsidRDefault="00C452EF" w:rsidP="0092667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Relleno a  blancos</w:t>
            </w:r>
          </w:p>
        </w:tc>
      </w:tr>
    </w:tbl>
    <w:p w:rsidR="003D50FC" w:rsidRDefault="003D50FC">
      <w:pPr>
        <w:rPr>
          <w:sz w:val="18"/>
        </w:rPr>
      </w:pPr>
      <w:r>
        <w:rPr>
          <w:sz w:val="18"/>
        </w:rPr>
        <w:br w:type="page"/>
      </w:r>
    </w:p>
    <w:p w:rsidR="004E20C4" w:rsidRPr="00383AFF" w:rsidRDefault="00082ADB" w:rsidP="004E20C4">
      <w:pPr>
        <w:rPr>
          <w:sz w:val="18"/>
        </w:rPr>
      </w:pPr>
      <w:r>
        <w:rPr>
          <w:b/>
          <w:sz w:val="18"/>
        </w:rPr>
        <w:lastRenderedPageBreak/>
        <w:t>REGISTRO</w:t>
      </w:r>
      <w:r w:rsidR="004E20C4" w:rsidRPr="000341F7">
        <w:rPr>
          <w:b/>
          <w:sz w:val="18"/>
        </w:rPr>
        <w:t xml:space="preserve"> 030</w:t>
      </w:r>
      <w:r w:rsidR="003F59E4">
        <w:rPr>
          <w:b/>
          <w:sz w:val="18"/>
        </w:rPr>
        <w:t>.</w:t>
      </w:r>
    </w:p>
    <w:p w:rsidR="00DB793A" w:rsidRDefault="00DB793A" w:rsidP="004E20C4">
      <w:pPr>
        <w:rPr>
          <w:sz w:val="18"/>
        </w:rPr>
      </w:pPr>
    </w:p>
    <w:p w:rsidR="004E20C4" w:rsidRDefault="004E20C4" w:rsidP="004E20C4">
      <w:pPr>
        <w:rPr>
          <w:rFonts w:ascii="Trebuchet MS" w:hAnsi="Trebuchet MS"/>
          <w:lang w:val="es-ES_tradnl"/>
        </w:rPr>
      </w:pPr>
      <w:r w:rsidRPr="000341F7">
        <w:rPr>
          <w:sz w:val="18"/>
        </w:rPr>
        <w:t xml:space="preserve">Se debe usar este diseño para informar retenciones con diseño libre, </w:t>
      </w:r>
      <w:r w:rsidRPr="000341F7">
        <w:rPr>
          <w:rFonts w:ascii="Trebuchet MS" w:hAnsi="Trebuchet MS"/>
          <w:lang w:val="es-ES_tradnl"/>
        </w:rPr>
        <w:t xml:space="preserve">sin estar </w:t>
      </w:r>
      <w:r w:rsidR="00BB1CB8">
        <w:rPr>
          <w:rFonts w:ascii="Trebuchet MS" w:hAnsi="Trebuchet MS"/>
          <w:lang w:val="es-ES_tradnl"/>
        </w:rPr>
        <w:t>sujeto</w:t>
      </w:r>
      <w:r w:rsidRPr="000341F7">
        <w:rPr>
          <w:rFonts w:ascii="Trebuchet MS" w:hAnsi="Trebuchet MS"/>
          <w:lang w:val="es-ES_tradnl"/>
        </w:rPr>
        <w:t xml:space="preserve"> a un formato determinado por el banco.</w:t>
      </w:r>
    </w:p>
    <w:p w:rsidR="000341F7" w:rsidRPr="000341F7" w:rsidRDefault="000341F7" w:rsidP="000341F7">
      <w:pPr>
        <w:rPr>
          <w:sz w:val="18"/>
        </w:rPr>
      </w:pPr>
      <w:r w:rsidRPr="000341F7">
        <w:rPr>
          <w:sz w:val="18"/>
        </w:rPr>
        <w:t xml:space="preserve">Si se </w:t>
      </w:r>
      <w:r>
        <w:rPr>
          <w:sz w:val="18"/>
        </w:rPr>
        <w:t xml:space="preserve">opta por </w:t>
      </w:r>
      <w:r w:rsidRPr="000341F7">
        <w:rPr>
          <w:sz w:val="18"/>
        </w:rPr>
        <w:t>utiliza</w:t>
      </w:r>
      <w:r>
        <w:rPr>
          <w:sz w:val="18"/>
        </w:rPr>
        <w:t>r</w:t>
      </w:r>
      <w:r w:rsidRPr="000341F7">
        <w:rPr>
          <w:sz w:val="18"/>
        </w:rPr>
        <w:t xml:space="preserve"> el registro 030, no se </w:t>
      </w:r>
      <w:r w:rsidR="002C61F7">
        <w:rPr>
          <w:sz w:val="18"/>
        </w:rPr>
        <w:t xml:space="preserve">contemplará ni se </w:t>
      </w:r>
      <w:r>
        <w:rPr>
          <w:sz w:val="18"/>
        </w:rPr>
        <w:t xml:space="preserve">procesarán </w:t>
      </w:r>
      <w:r w:rsidRPr="000341F7">
        <w:rPr>
          <w:sz w:val="18"/>
        </w:rPr>
        <w:t>otros registros de retenciones.</w:t>
      </w:r>
    </w:p>
    <w:p w:rsidR="000341F7" w:rsidRPr="000341F7" w:rsidRDefault="000341F7" w:rsidP="004E20C4">
      <w:pPr>
        <w:rPr>
          <w:sz w:val="18"/>
        </w:rPr>
      </w:pPr>
    </w:p>
    <w:p w:rsidR="004E20C4" w:rsidRPr="000341F7" w:rsidRDefault="004E20C4" w:rsidP="004E20C4">
      <w:pPr>
        <w:rPr>
          <w:b/>
          <w:sz w:val="18"/>
        </w:rPr>
      </w:pPr>
    </w:p>
    <w:p w:rsidR="004E20C4" w:rsidRPr="000341F7" w:rsidRDefault="004E20C4" w:rsidP="004E20C4">
      <w:pPr>
        <w:rPr>
          <w:b/>
          <w:sz w:val="18"/>
        </w:rPr>
      </w:pPr>
      <w:r w:rsidRPr="000341F7">
        <w:rPr>
          <w:b/>
          <w:sz w:val="18"/>
        </w:rPr>
        <w:t xml:space="preserve">Diseño para informar el </w:t>
      </w:r>
      <w:r w:rsidR="00F2326C">
        <w:rPr>
          <w:b/>
          <w:sz w:val="18"/>
        </w:rPr>
        <w:t xml:space="preserve">registro </w:t>
      </w:r>
      <w:r w:rsidRPr="000341F7">
        <w:rPr>
          <w:b/>
          <w:sz w:val="18"/>
        </w:rPr>
        <w:t>DETALLE del comprobante en el cual se mostrara la retención</w:t>
      </w:r>
    </w:p>
    <w:p w:rsidR="004E20C4" w:rsidRDefault="004E20C4" w:rsidP="004E20C4">
      <w:pPr>
        <w:rPr>
          <w:sz w:val="18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567"/>
        <w:gridCol w:w="709"/>
        <w:gridCol w:w="567"/>
        <w:gridCol w:w="567"/>
        <w:gridCol w:w="3119"/>
      </w:tblGrid>
      <w:tr w:rsidR="004E20C4" w:rsidTr="00222E05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222E05" w:rsidRDefault="004E20C4" w:rsidP="004E20C4">
            <w:pPr>
              <w:jc w:val="center"/>
              <w:rPr>
                <w:b/>
                <w:sz w:val="18"/>
              </w:rPr>
            </w:pPr>
            <w:r w:rsidRPr="00222E05">
              <w:rPr>
                <w:sz w:val="18"/>
              </w:rPr>
              <w:br w:type="page"/>
            </w:r>
            <w:r w:rsidRPr="00222E05">
              <w:rPr>
                <w:b/>
                <w:sz w:val="18"/>
              </w:rPr>
              <w:t>OPC - Movimientos de Minutas</w:t>
            </w:r>
          </w:p>
          <w:p w:rsidR="004E20C4" w:rsidRPr="00222E05" w:rsidRDefault="004E20C4" w:rsidP="004E20C4">
            <w:pPr>
              <w:jc w:val="center"/>
              <w:rPr>
                <w:b/>
                <w:sz w:val="18"/>
              </w:rPr>
            </w:pPr>
            <w:r w:rsidRPr="00222E05">
              <w:rPr>
                <w:b/>
                <w:sz w:val="18"/>
              </w:rPr>
              <w:t>Registro de Libre Impresión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222E05" w:rsidRDefault="004E20C4" w:rsidP="004E20C4">
            <w:pPr>
              <w:pStyle w:val="Ttulo1"/>
              <w:rPr>
                <w:rFonts w:eastAsiaTheme="minorEastAsia"/>
                <w:sz w:val="18"/>
              </w:rPr>
            </w:pPr>
            <w:r w:rsidRPr="00222E05">
              <w:rPr>
                <w:rFonts w:eastAsiaTheme="minorEastAsia"/>
                <w:sz w:val="18"/>
              </w:rPr>
              <w:t>Tipo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222E05" w:rsidRDefault="004E20C4" w:rsidP="004E20C4">
            <w:pPr>
              <w:jc w:val="center"/>
              <w:rPr>
                <w:b/>
                <w:sz w:val="18"/>
              </w:rPr>
            </w:pPr>
            <w:r w:rsidRPr="00222E05">
              <w:rPr>
                <w:b/>
                <w:sz w:val="18"/>
              </w:rPr>
              <w:t>Long.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222E05" w:rsidRDefault="004E20C4" w:rsidP="004E20C4">
            <w:pPr>
              <w:jc w:val="center"/>
              <w:rPr>
                <w:b/>
                <w:sz w:val="18"/>
              </w:rPr>
            </w:pPr>
            <w:r w:rsidRPr="00222E05">
              <w:rPr>
                <w:b/>
                <w:sz w:val="18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222E05" w:rsidRDefault="004E20C4" w:rsidP="004E20C4">
            <w:pPr>
              <w:jc w:val="center"/>
              <w:rPr>
                <w:b/>
                <w:sz w:val="18"/>
              </w:rPr>
            </w:pPr>
            <w:r w:rsidRPr="00222E05">
              <w:rPr>
                <w:b/>
                <w:sz w:val="18"/>
              </w:rPr>
              <w:t>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222E05" w:rsidRDefault="004E20C4" w:rsidP="004E20C4">
            <w:pPr>
              <w:jc w:val="center"/>
              <w:rPr>
                <w:b/>
                <w:sz w:val="18"/>
              </w:rPr>
            </w:pPr>
            <w:r w:rsidRPr="00222E05">
              <w:rPr>
                <w:b/>
                <w:sz w:val="18"/>
              </w:rPr>
              <w:t>Observaciones</w:t>
            </w:r>
          </w:p>
        </w:tc>
      </w:tr>
      <w:tr w:rsidR="004E20C4" w:rsidRPr="00DB6062" w:rsidTr="00222E05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IDENT-REGISTRO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004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OBL fijo 0306</w:t>
            </w:r>
          </w:p>
        </w:tc>
      </w:tr>
      <w:tr w:rsidR="004E20C4" w:rsidRPr="00DB6062" w:rsidTr="00222E05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TIPO-REG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007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OBL fijo 030</w:t>
            </w:r>
          </w:p>
        </w:tc>
      </w:tr>
      <w:tr w:rsidR="004E20C4" w:rsidRPr="00DB6062" w:rsidTr="00222E05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TIPO-DOC-EMPRE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OBL 'CUIT' tipo documento</w:t>
            </w:r>
          </w:p>
        </w:tc>
      </w:tr>
      <w:tr w:rsidR="004E20C4" w:rsidRPr="00DB6062" w:rsidTr="00222E05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NRO-CUIT-EMPRE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222E05" w:rsidP="00222E05">
            <w:pPr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OBL número de CUIT</w:t>
            </w:r>
          </w:p>
        </w:tc>
      </w:tr>
      <w:tr w:rsidR="004E20C4" w:rsidRPr="00DB6062" w:rsidTr="00222E05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SECUENCIA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OBL Número correlativo</w:t>
            </w:r>
          </w:p>
        </w:tc>
      </w:tr>
      <w:tr w:rsidR="004E20C4" w:rsidRPr="00DB6062" w:rsidTr="00222E05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MIN-COMPROB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031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OBL Informar R para cualquier tipo de retención.</w:t>
            </w:r>
          </w:p>
        </w:tc>
      </w:tr>
      <w:tr w:rsidR="004E20C4" w:rsidRPr="00DB6062" w:rsidTr="00222E05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REG-LIBRE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032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100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222E05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OBL Texto correspondiente a los comprobantes y retenciones.</w:t>
            </w:r>
          </w:p>
        </w:tc>
      </w:tr>
      <w:tr w:rsidR="00FA37CC" w:rsidRPr="00DB6062" w:rsidTr="004E20C4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CC" w:rsidRDefault="00FA37CC">
            <w:pPr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FILLER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CC" w:rsidRDefault="00FA37CC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CC" w:rsidRDefault="00FA37CC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733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CC" w:rsidRDefault="00FA37CC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CC" w:rsidRDefault="00FA37CC" w:rsidP="00FA37CC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834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CC" w:rsidRDefault="00FA37CC">
            <w:pPr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relleno a blancos</w:t>
            </w:r>
          </w:p>
        </w:tc>
      </w:tr>
      <w:tr w:rsidR="00FA37CC" w:rsidRPr="00222E05" w:rsidTr="00FA37CC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CC" w:rsidRDefault="00FA37CC">
            <w:pPr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IMPORTE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CC" w:rsidRDefault="00FA37CC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CC" w:rsidRDefault="00FA37CC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013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CC" w:rsidRDefault="00FA37CC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835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CC" w:rsidRDefault="00FA37CC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847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CC" w:rsidRDefault="00280C83" w:rsidP="00FA37CC">
            <w:pPr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 xml:space="preserve">OBL </w:t>
            </w:r>
            <w:r w:rsidR="00FA37CC">
              <w:rPr>
                <w:snapToGrid w:val="0"/>
                <w:color w:val="000000" w:themeColor="text1"/>
                <w:sz w:val="18"/>
              </w:rPr>
              <w:t>relleno con ceros</w:t>
            </w:r>
          </w:p>
        </w:tc>
      </w:tr>
      <w:tr w:rsidR="00FA37CC" w:rsidRPr="00222E05" w:rsidTr="00FA37CC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CC" w:rsidRPr="00222E05" w:rsidRDefault="00FA37CC" w:rsidP="00FA37CC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FILLER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CC" w:rsidRPr="00222E05" w:rsidRDefault="00FA37CC" w:rsidP="00FA37CC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CC" w:rsidRPr="00222E05" w:rsidRDefault="00FA37CC" w:rsidP="00FA37CC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CC" w:rsidRPr="00222E05" w:rsidRDefault="00FA37CC" w:rsidP="00FA37CC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848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CC" w:rsidRPr="00222E05" w:rsidRDefault="00FA37CC" w:rsidP="00FA37CC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850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CC" w:rsidRPr="00222E05" w:rsidRDefault="00FA37CC" w:rsidP="00FA37CC">
            <w:pPr>
              <w:rPr>
                <w:snapToGrid w:val="0"/>
                <w:color w:val="000000" w:themeColor="text1"/>
                <w:sz w:val="18"/>
              </w:rPr>
            </w:pPr>
            <w:r w:rsidRPr="00222E05">
              <w:rPr>
                <w:snapToGrid w:val="0"/>
                <w:color w:val="000000" w:themeColor="text1"/>
                <w:sz w:val="18"/>
              </w:rPr>
              <w:t>Relleno con blancos (espacios)</w:t>
            </w:r>
          </w:p>
        </w:tc>
      </w:tr>
    </w:tbl>
    <w:p w:rsidR="004E20C4" w:rsidRDefault="004E20C4" w:rsidP="004E20C4">
      <w:pPr>
        <w:rPr>
          <w:sz w:val="18"/>
        </w:rPr>
      </w:pPr>
    </w:p>
    <w:p w:rsidR="004E20C4" w:rsidRPr="00DB6062" w:rsidRDefault="004E20C4" w:rsidP="004E20C4">
      <w:pPr>
        <w:pStyle w:val="Prrafodelista"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En el archivo </w:t>
      </w:r>
      <w:r w:rsidR="000341F7">
        <w:rPr>
          <w:sz w:val="18"/>
        </w:rPr>
        <w:t>s</w:t>
      </w:r>
      <w:r>
        <w:rPr>
          <w:sz w:val="18"/>
        </w:rPr>
        <w:t>e debe</w:t>
      </w:r>
      <w:r w:rsidR="000341F7">
        <w:rPr>
          <w:sz w:val="18"/>
        </w:rPr>
        <w:t>n</w:t>
      </w:r>
      <w:r>
        <w:rPr>
          <w:sz w:val="18"/>
        </w:rPr>
        <w:t xml:space="preserve"> </w:t>
      </w:r>
      <w:r w:rsidR="000341F7">
        <w:rPr>
          <w:sz w:val="18"/>
        </w:rPr>
        <w:t>informar t</w:t>
      </w:r>
      <w:r w:rsidRPr="00DB6062">
        <w:rPr>
          <w:sz w:val="18"/>
        </w:rPr>
        <w:t>antos registros como líneas</w:t>
      </w:r>
      <w:r w:rsidR="000341F7">
        <w:rPr>
          <w:sz w:val="18"/>
        </w:rPr>
        <w:t xml:space="preserve"> tenga el comprobante en el cual se mostrará la retención.</w:t>
      </w:r>
    </w:p>
    <w:p w:rsidR="000341F7" w:rsidRDefault="000341F7" w:rsidP="000341F7">
      <w:pPr>
        <w:rPr>
          <w:b/>
          <w:sz w:val="18"/>
        </w:rPr>
      </w:pPr>
    </w:p>
    <w:p w:rsidR="000341F7" w:rsidRPr="000341F7" w:rsidRDefault="000341F7" w:rsidP="000341F7">
      <w:pPr>
        <w:rPr>
          <w:b/>
          <w:sz w:val="18"/>
        </w:rPr>
      </w:pPr>
      <w:r w:rsidRPr="000341F7">
        <w:rPr>
          <w:b/>
          <w:sz w:val="18"/>
        </w:rPr>
        <w:t>Diseño para informar</w:t>
      </w:r>
      <w:r w:rsidR="00F2326C">
        <w:rPr>
          <w:b/>
          <w:sz w:val="18"/>
        </w:rPr>
        <w:t xml:space="preserve"> el registro</w:t>
      </w:r>
      <w:r w:rsidRPr="000341F7">
        <w:rPr>
          <w:b/>
          <w:sz w:val="18"/>
        </w:rPr>
        <w:t xml:space="preserve"> </w:t>
      </w:r>
      <w:r w:rsidR="004F0BD7">
        <w:rPr>
          <w:b/>
          <w:sz w:val="18"/>
        </w:rPr>
        <w:t xml:space="preserve">del </w:t>
      </w:r>
      <w:r w:rsidR="006B5CB8">
        <w:rPr>
          <w:b/>
          <w:sz w:val="18"/>
        </w:rPr>
        <w:t xml:space="preserve">FIN </w:t>
      </w:r>
      <w:r w:rsidRPr="000341F7">
        <w:rPr>
          <w:b/>
          <w:sz w:val="18"/>
        </w:rPr>
        <w:t>del comprobante</w:t>
      </w:r>
    </w:p>
    <w:p w:rsidR="004E20C4" w:rsidRDefault="004E20C4" w:rsidP="004E20C4">
      <w:pPr>
        <w:rPr>
          <w:sz w:val="18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567"/>
        <w:gridCol w:w="709"/>
        <w:gridCol w:w="567"/>
        <w:gridCol w:w="567"/>
        <w:gridCol w:w="3119"/>
      </w:tblGrid>
      <w:tr w:rsidR="004E20C4" w:rsidTr="00FE4BF9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984250" w:rsidRDefault="004E20C4" w:rsidP="004E20C4">
            <w:pPr>
              <w:jc w:val="center"/>
              <w:rPr>
                <w:b/>
                <w:sz w:val="18"/>
              </w:rPr>
            </w:pPr>
            <w:r w:rsidRPr="00984250">
              <w:rPr>
                <w:sz w:val="18"/>
              </w:rPr>
              <w:br w:type="page"/>
            </w:r>
            <w:r w:rsidRPr="00984250">
              <w:rPr>
                <w:b/>
                <w:sz w:val="18"/>
              </w:rPr>
              <w:t>OPC - Movimientos de Minutas</w:t>
            </w:r>
          </w:p>
          <w:p w:rsidR="004E20C4" w:rsidRPr="00984250" w:rsidRDefault="004E20C4" w:rsidP="004E20C4">
            <w:pPr>
              <w:jc w:val="center"/>
              <w:rPr>
                <w:b/>
                <w:sz w:val="18"/>
              </w:rPr>
            </w:pPr>
            <w:r w:rsidRPr="00984250">
              <w:rPr>
                <w:b/>
                <w:sz w:val="18"/>
              </w:rPr>
              <w:t>Registro de Libre Impresión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984250" w:rsidRDefault="004E20C4" w:rsidP="004E20C4">
            <w:pPr>
              <w:pStyle w:val="Ttulo1"/>
              <w:rPr>
                <w:rFonts w:eastAsiaTheme="minorEastAsia"/>
                <w:sz w:val="18"/>
              </w:rPr>
            </w:pPr>
            <w:r w:rsidRPr="00984250">
              <w:rPr>
                <w:rFonts w:eastAsiaTheme="minorEastAsia"/>
                <w:sz w:val="18"/>
              </w:rPr>
              <w:t>Tipo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984250" w:rsidRDefault="004E20C4" w:rsidP="004E20C4">
            <w:pPr>
              <w:jc w:val="center"/>
              <w:rPr>
                <w:b/>
                <w:sz w:val="18"/>
              </w:rPr>
            </w:pPr>
            <w:r w:rsidRPr="00984250">
              <w:rPr>
                <w:b/>
                <w:sz w:val="18"/>
              </w:rPr>
              <w:t>Long.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984250" w:rsidRDefault="004E20C4" w:rsidP="004E20C4">
            <w:pPr>
              <w:jc w:val="center"/>
              <w:rPr>
                <w:b/>
                <w:sz w:val="18"/>
              </w:rPr>
            </w:pPr>
            <w:r w:rsidRPr="00984250">
              <w:rPr>
                <w:b/>
                <w:sz w:val="18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984250" w:rsidRDefault="004E20C4" w:rsidP="004E20C4">
            <w:pPr>
              <w:jc w:val="center"/>
              <w:rPr>
                <w:b/>
                <w:sz w:val="18"/>
              </w:rPr>
            </w:pPr>
            <w:r w:rsidRPr="00984250">
              <w:rPr>
                <w:b/>
                <w:sz w:val="18"/>
              </w:rPr>
              <w:t>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984250" w:rsidRDefault="004E20C4" w:rsidP="004E20C4">
            <w:pPr>
              <w:jc w:val="center"/>
              <w:rPr>
                <w:b/>
                <w:sz w:val="18"/>
              </w:rPr>
            </w:pPr>
            <w:r w:rsidRPr="00984250">
              <w:rPr>
                <w:b/>
                <w:sz w:val="18"/>
              </w:rPr>
              <w:t>Observaciones</w:t>
            </w:r>
          </w:p>
        </w:tc>
      </w:tr>
      <w:tr w:rsidR="004E20C4" w:rsidRPr="00DB6062" w:rsidTr="00FE4BF9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IDENT-REGISTRO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004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OBL fijo 0306</w:t>
            </w:r>
          </w:p>
        </w:tc>
      </w:tr>
      <w:tr w:rsidR="004E20C4" w:rsidRPr="00DB6062" w:rsidTr="00FE4BF9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TIPO-REG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007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OBL fijo 030</w:t>
            </w:r>
          </w:p>
        </w:tc>
      </w:tr>
      <w:tr w:rsidR="004E20C4" w:rsidRPr="00DB6062" w:rsidTr="00FE4BF9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TIPO-DOC-EMPRE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OBL 'CUIT' tipo documento</w:t>
            </w:r>
          </w:p>
        </w:tc>
      </w:tr>
      <w:tr w:rsidR="004E20C4" w:rsidRPr="00DB6062" w:rsidTr="00FE4BF9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NRO-CUIT-EMPRE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91CF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OBL número de</w:t>
            </w:r>
            <w:r w:rsidR="00491CF4">
              <w:rPr>
                <w:snapToGrid w:val="0"/>
                <w:color w:val="000000" w:themeColor="text1"/>
                <w:sz w:val="18"/>
              </w:rPr>
              <w:t xml:space="preserve"> CUIT</w:t>
            </w:r>
          </w:p>
        </w:tc>
      </w:tr>
      <w:tr w:rsidR="004E20C4" w:rsidRPr="00DB6062" w:rsidTr="00FE4BF9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SECUENCIA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OBL Número correlativo</w:t>
            </w:r>
          </w:p>
        </w:tc>
      </w:tr>
      <w:tr w:rsidR="004E20C4" w:rsidRPr="00DB6062" w:rsidTr="00FE4BF9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MIN-COMPROB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031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OBL Informar R para cualquier tipo de retención.</w:t>
            </w:r>
          </w:p>
        </w:tc>
      </w:tr>
      <w:tr w:rsidR="004E20C4" w:rsidRPr="00DB6062" w:rsidTr="00FE4BF9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FILLER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DB6062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DB6062" w:rsidRDefault="00FE4BF9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753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DB6062" w:rsidRDefault="00984250" w:rsidP="00984250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032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785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C4" w:rsidRPr="00DB6062" w:rsidRDefault="003E11E0" w:rsidP="003E11E0">
            <w:pPr>
              <w:rPr>
                <w:snapToGrid w:val="0"/>
                <w:color w:val="000000" w:themeColor="text1"/>
                <w:sz w:val="18"/>
              </w:rPr>
            </w:pPr>
            <w:r>
              <w:rPr>
                <w:snapToGrid w:val="0"/>
                <w:color w:val="000000" w:themeColor="text1"/>
                <w:sz w:val="18"/>
              </w:rPr>
              <w:t>R</w:t>
            </w:r>
            <w:r w:rsidR="004E20C4" w:rsidRPr="00DB6062">
              <w:rPr>
                <w:snapToGrid w:val="0"/>
                <w:color w:val="000000" w:themeColor="text1"/>
                <w:sz w:val="18"/>
              </w:rPr>
              <w:t>elleno a blancos</w:t>
            </w:r>
            <w:r w:rsidR="00491CF4">
              <w:rPr>
                <w:snapToGrid w:val="0"/>
                <w:color w:val="000000" w:themeColor="text1"/>
                <w:sz w:val="18"/>
              </w:rPr>
              <w:t xml:space="preserve"> (e</w:t>
            </w:r>
            <w:r>
              <w:rPr>
                <w:snapToGrid w:val="0"/>
                <w:color w:val="000000" w:themeColor="text1"/>
                <w:sz w:val="18"/>
              </w:rPr>
              <w:t>spacios)</w:t>
            </w:r>
          </w:p>
        </w:tc>
      </w:tr>
      <w:tr w:rsidR="004E20C4" w:rsidTr="00FE4BF9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DESCRIPCION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786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834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5857AA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OBL Texto</w:t>
            </w:r>
            <w:r w:rsidR="005857AA">
              <w:rPr>
                <w:snapToGrid w:val="0"/>
                <w:color w:val="000000" w:themeColor="text1"/>
                <w:sz w:val="18"/>
              </w:rPr>
              <w:t xml:space="preserve"> alineado a la izquierda,</w:t>
            </w:r>
            <w:r w:rsidRPr="00DB6062">
              <w:rPr>
                <w:snapToGrid w:val="0"/>
                <w:color w:val="000000" w:themeColor="text1"/>
                <w:sz w:val="18"/>
              </w:rPr>
              <w:t xml:space="preserve"> correspond</w:t>
            </w:r>
            <w:r w:rsidR="005857AA">
              <w:rPr>
                <w:snapToGrid w:val="0"/>
                <w:color w:val="000000" w:themeColor="text1"/>
                <w:sz w:val="18"/>
              </w:rPr>
              <w:t xml:space="preserve">e </w:t>
            </w:r>
            <w:r w:rsidRPr="00DB6062">
              <w:rPr>
                <w:snapToGrid w:val="0"/>
                <w:color w:val="000000" w:themeColor="text1"/>
                <w:sz w:val="18"/>
              </w:rPr>
              <w:t>al concepto del comprobante o retención informada</w:t>
            </w:r>
            <w:r w:rsidR="00A12334">
              <w:rPr>
                <w:snapToGrid w:val="0"/>
                <w:color w:val="000000" w:themeColor="text1"/>
                <w:sz w:val="18"/>
              </w:rPr>
              <w:t>.  S</w:t>
            </w:r>
            <w:r w:rsidR="005857AA">
              <w:rPr>
                <w:snapToGrid w:val="0"/>
                <w:color w:val="000000" w:themeColor="text1"/>
                <w:sz w:val="18"/>
              </w:rPr>
              <w:t>e</w:t>
            </w:r>
            <w:r w:rsidR="00A12334">
              <w:rPr>
                <w:snapToGrid w:val="0"/>
                <w:color w:val="000000" w:themeColor="text1"/>
                <w:sz w:val="18"/>
              </w:rPr>
              <w:t xml:space="preserve"> informará en la minuta.</w:t>
            </w:r>
          </w:p>
        </w:tc>
      </w:tr>
      <w:tr w:rsidR="004E20C4" w:rsidTr="00FE4BF9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IMPORTE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835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847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A1233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OBL Importe total del comprobante o retención informada</w:t>
            </w:r>
            <w:r w:rsidR="00A12334">
              <w:rPr>
                <w:snapToGrid w:val="0"/>
                <w:color w:val="000000" w:themeColor="text1"/>
                <w:sz w:val="18"/>
              </w:rPr>
              <w:t>. Se informará en la minuta.</w:t>
            </w:r>
          </w:p>
        </w:tc>
      </w:tr>
      <w:tr w:rsidR="004E20C4" w:rsidRPr="00475FEE" w:rsidTr="00FE4BF9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CODIGO-DB-CR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848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849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OBL Código de Débito DB o Crédito CR del concepto</w:t>
            </w:r>
          </w:p>
        </w:tc>
      </w:tr>
      <w:tr w:rsidR="004E20C4" w:rsidTr="00FE4BF9"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FIN-IMPRE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jc w:val="center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850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autoSpaceDE w:val="0"/>
              <w:autoSpaceDN w:val="0"/>
              <w:adjustRightInd w:val="0"/>
              <w:jc w:val="right"/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850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0C4" w:rsidRPr="00DB6062" w:rsidRDefault="004E20C4" w:rsidP="004E20C4">
            <w:pPr>
              <w:rPr>
                <w:snapToGrid w:val="0"/>
                <w:color w:val="000000" w:themeColor="text1"/>
                <w:sz w:val="18"/>
              </w:rPr>
            </w:pPr>
            <w:r w:rsidRPr="00DB6062">
              <w:rPr>
                <w:snapToGrid w:val="0"/>
                <w:color w:val="000000" w:themeColor="text1"/>
                <w:sz w:val="18"/>
              </w:rPr>
              <w:t>OBL Completar con 9 para indicar el fin de la retención</w:t>
            </w:r>
          </w:p>
        </w:tc>
      </w:tr>
    </w:tbl>
    <w:p w:rsidR="004E20C4" w:rsidRDefault="004E20C4" w:rsidP="004E20C4">
      <w:pPr>
        <w:rPr>
          <w:sz w:val="18"/>
        </w:rPr>
      </w:pPr>
    </w:p>
    <w:p w:rsidR="00FD74BE" w:rsidRDefault="00F2326C" w:rsidP="004E20C4">
      <w:pPr>
        <w:rPr>
          <w:sz w:val="18"/>
        </w:rPr>
      </w:pPr>
      <w:r>
        <w:rPr>
          <w:sz w:val="18"/>
        </w:rPr>
        <w:t>E</w:t>
      </w:r>
      <w:r w:rsidR="004F0BD7">
        <w:rPr>
          <w:sz w:val="18"/>
        </w:rPr>
        <w:t>ste</w:t>
      </w:r>
      <w:r>
        <w:rPr>
          <w:sz w:val="18"/>
        </w:rPr>
        <w:t xml:space="preserve"> registro marca el fin del comprobante</w:t>
      </w:r>
      <w:r w:rsidR="00FD74BE">
        <w:rPr>
          <w:sz w:val="18"/>
        </w:rPr>
        <w:t>. Si es que el pago tiene m</w:t>
      </w:r>
      <w:r w:rsidR="00C452EF">
        <w:rPr>
          <w:sz w:val="18"/>
        </w:rPr>
        <w:t>á</w:t>
      </w:r>
      <w:r w:rsidR="00FD74BE">
        <w:rPr>
          <w:sz w:val="18"/>
        </w:rPr>
        <w:t>s de una retención, a</w:t>
      </w:r>
      <w:r w:rsidR="004E20C4">
        <w:rPr>
          <w:sz w:val="18"/>
        </w:rPr>
        <w:t xml:space="preserve"> continuación se </w:t>
      </w:r>
      <w:r w:rsidR="00FD74BE">
        <w:rPr>
          <w:sz w:val="18"/>
        </w:rPr>
        <w:t xml:space="preserve">debe informar, </w:t>
      </w:r>
      <w:r w:rsidR="004F0BD7">
        <w:rPr>
          <w:sz w:val="18"/>
        </w:rPr>
        <w:t xml:space="preserve">nuevamente </w:t>
      </w:r>
      <w:r w:rsidR="00FD74BE">
        <w:rPr>
          <w:sz w:val="18"/>
        </w:rPr>
        <w:t>(Registro detalle)</w:t>
      </w:r>
      <w:r w:rsidR="00953028">
        <w:rPr>
          <w:sz w:val="18"/>
        </w:rPr>
        <w:t xml:space="preserve"> y su respectiva retención (Registr</w:t>
      </w:r>
      <w:r w:rsidR="004F0BD7">
        <w:rPr>
          <w:sz w:val="18"/>
        </w:rPr>
        <w:t>o FIN</w:t>
      </w:r>
      <w:r w:rsidR="00953028">
        <w:rPr>
          <w:sz w:val="18"/>
        </w:rPr>
        <w:t>).</w:t>
      </w:r>
    </w:p>
    <w:p w:rsidR="00953028" w:rsidRDefault="00953028">
      <w:pPr>
        <w:rPr>
          <w:sz w:val="18"/>
        </w:rPr>
      </w:pPr>
      <w:r>
        <w:rPr>
          <w:sz w:val="18"/>
        </w:rPr>
        <w:br w:type="page"/>
      </w: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67"/>
        <w:gridCol w:w="709"/>
        <w:gridCol w:w="567"/>
        <w:gridCol w:w="567"/>
        <w:gridCol w:w="3119"/>
      </w:tblGrid>
      <w:tr w:rsidR="00564008" w:rsidTr="00953028">
        <w:tc>
          <w:tcPr>
            <w:tcW w:w="3472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OPC - Movimientos de Minutas</w:t>
            </w:r>
          </w:p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Registro de Detalle</w:t>
            </w:r>
          </w:p>
        </w:tc>
        <w:tc>
          <w:tcPr>
            <w:tcW w:w="567" w:type="dxa"/>
          </w:tcPr>
          <w:p w:rsidR="00564008" w:rsidRDefault="00564008" w:rsidP="00770468">
            <w:pPr>
              <w:pStyle w:val="Ttulo1"/>
              <w:rPr>
                <w:sz w:val="18"/>
              </w:rPr>
            </w:pPr>
            <w:r>
              <w:rPr>
                <w:sz w:val="18"/>
              </w:rPr>
              <w:t>Tipo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Long.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311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IDENT-REGISTRO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9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0306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TIPO-REG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9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040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TIPO-DOC-EMPRE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'CUIT' tipo documento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NRO-CUIT-EMPRE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9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número de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cuit</w:t>
            </w:r>
            <w:proofErr w:type="spellEnd"/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SECUENCIA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9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Número correlativo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FILLER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032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relleno a blancos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FECHA-COMP-MINUTA 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9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Numérica 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En caso de informarse deberá hacerse en el formato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aaammdd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>.  Si no se informa el sistema lo formateará a 0001-01-01.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Este dato es para la impresión de comprobantes.  En caso de no informarse saldrán espacios o ceros según corresponda.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DESC-COMP-MINUTA 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065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Libre llenado 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Este dato es para la impresión de comprobantes.  En caso de no informarse saldrán espacios o ceros según corresponda.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COMP-DB-CR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''DB'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ó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 xml:space="preserve"> 'CR'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TIPO-COMP-MINUTA 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068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Libre llenado 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Este dato es para la impresión de comprobantes.  En caso de no informarse saldrán espacios o ceros según corresponda.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NRO-COMP-MINUTA 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069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080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Libre llenado 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Este dato es para la impresión de comprobantes.  En caso de no informarse saldrán espacios o ceros según corresponda.</w:t>
            </w:r>
          </w:p>
        </w:tc>
      </w:tr>
      <w:tr w:rsidR="00564008" w:rsidTr="00953028">
        <w:tc>
          <w:tcPr>
            <w:tcW w:w="3472" w:type="dxa"/>
          </w:tcPr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IMPORTE-COMP-MINUTA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9</w:t>
            </w:r>
          </w:p>
        </w:tc>
        <w:tc>
          <w:tcPr>
            <w:tcW w:w="709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081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093</w:t>
            </w:r>
          </w:p>
        </w:tc>
        <w:tc>
          <w:tcPr>
            <w:tcW w:w="3119" w:type="dxa"/>
          </w:tcPr>
          <w:p w:rsidR="00564008" w:rsidRPr="00383AFF" w:rsidRDefault="00564008" w:rsidP="00770468">
            <w:pPr>
              <w:pStyle w:val="Textoindependiente"/>
              <w:rPr>
                <w:b w:val="0"/>
                <w:sz w:val="18"/>
              </w:rPr>
            </w:pPr>
            <w:r w:rsidRPr="00383AFF">
              <w:rPr>
                <w:b w:val="0"/>
                <w:sz w:val="18"/>
              </w:rPr>
              <w:t>OBL Numérico con 2 decimales.</w:t>
            </w:r>
          </w:p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Es el importe bruto de la factura.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COD-IMPUESTO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094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095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IV para retención de IVA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GA para retención de ganancias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IG para retención de IVA y Ganancias.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Blancos si no se informan retenciones.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ALICUOTA-1-MINUTA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9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096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100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Numérico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 utiliza para la impresión del comprobante de IVA.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IMPORTE-1-MINUTA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9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113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Numérico con 2 decimales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IVA Facturado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 utiliza para la impresión del comprobante de IVA.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ALICUOTA-2-MINUTA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9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118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Numérico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 utiliza para la impresión del comprobante de IVA.</w:t>
            </w:r>
          </w:p>
        </w:tc>
      </w:tr>
      <w:tr w:rsidR="00564008" w:rsidTr="00953028">
        <w:tc>
          <w:tcPr>
            <w:tcW w:w="3472" w:type="dxa"/>
          </w:tcPr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IMPORTE-2-MINUTA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9</w:t>
            </w:r>
          </w:p>
        </w:tc>
        <w:tc>
          <w:tcPr>
            <w:tcW w:w="709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119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131</w:t>
            </w:r>
          </w:p>
        </w:tc>
        <w:tc>
          <w:tcPr>
            <w:tcW w:w="3119" w:type="dxa"/>
          </w:tcPr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 xml:space="preserve">OPC Numérico con 2 decimales </w:t>
            </w:r>
          </w:p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IVA retenido.  Obligatorio si se informa código de comprobante IV o IG.</w:t>
            </w:r>
          </w:p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Se utiliza para la impresión del comprobante de IVA.</w:t>
            </w:r>
          </w:p>
        </w:tc>
      </w:tr>
      <w:tr w:rsidR="00564008" w:rsidTr="0095302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FILLER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719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132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850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relleno a blancos</w:t>
            </w:r>
          </w:p>
        </w:tc>
      </w:tr>
    </w:tbl>
    <w:p w:rsidR="00564008" w:rsidRDefault="00564008" w:rsidP="00564008">
      <w:pPr>
        <w:rPr>
          <w:sz w:val="18"/>
        </w:rPr>
      </w:pPr>
    </w:p>
    <w:p w:rsidR="00564008" w:rsidRDefault="00564008" w:rsidP="00564008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67"/>
        <w:gridCol w:w="709"/>
        <w:gridCol w:w="567"/>
        <w:gridCol w:w="567"/>
        <w:gridCol w:w="3119"/>
      </w:tblGrid>
      <w:tr w:rsidR="00564008" w:rsidTr="00770468">
        <w:tc>
          <w:tcPr>
            <w:tcW w:w="3472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OPC - Movimientos de Minutas</w:t>
            </w:r>
          </w:p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Cabecera de Ingresos Brutos</w:t>
            </w:r>
          </w:p>
        </w:tc>
        <w:tc>
          <w:tcPr>
            <w:tcW w:w="567" w:type="dxa"/>
          </w:tcPr>
          <w:p w:rsidR="00564008" w:rsidRDefault="00564008" w:rsidP="00770468">
            <w:pPr>
              <w:pStyle w:val="Ttulo1"/>
              <w:rPr>
                <w:sz w:val="18"/>
              </w:rPr>
            </w:pPr>
            <w:r>
              <w:rPr>
                <w:sz w:val="18"/>
              </w:rPr>
              <w:t>Tipo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Long.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311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lastRenderedPageBreak/>
              <w:t>IDENT-REGISTRO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0306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TIPO-REG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060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TIPO-DOC-EMPRE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'CUIT' tipo documento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NRO-CUIT-EMPRE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número de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cuit</w:t>
            </w:r>
            <w:proofErr w:type="spellEnd"/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SECUENCIA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Número correlativo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NRO-CERT-RET-IB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nro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 xml:space="preserve"> de certificado 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COD-PCIA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048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código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pcia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>.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Según tabla adjunta.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NRO-INGB-BEN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049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059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Nro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 xml:space="preserve"> ingresos brutos correspondiente al beneficiario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FILLER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E61CC4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791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060</w:t>
            </w:r>
          </w:p>
        </w:tc>
        <w:tc>
          <w:tcPr>
            <w:tcW w:w="567" w:type="dxa"/>
          </w:tcPr>
          <w:p w:rsidR="00E61CC4" w:rsidRDefault="00E61CC4" w:rsidP="00E61CC4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850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relleno a blancos</w:t>
            </w:r>
          </w:p>
        </w:tc>
      </w:tr>
    </w:tbl>
    <w:p w:rsidR="00564008" w:rsidRDefault="00564008" w:rsidP="00564008">
      <w:pPr>
        <w:rPr>
          <w:sz w:val="18"/>
        </w:rPr>
      </w:pPr>
    </w:p>
    <w:p w:rsidR="00564008" w:rsidRDefault="00564008" w:rsidP="00564008"/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67"/>
        <w:gridCol w:w="709"/>
        <w:gridCol w:w="567"/>
        <w:gridCol w:w="567"/>
        <w:gridCol w:w="3119"/>
      </w:tblGrid>
      <w:tr w:rsidR="00564008" w:rsidTr="0029345D">
        <w:tc>
          <w:tcPr>
            <w:tcW w:w="3472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OPC - Movimientos de Minutas</w:t>
            </w:r>
          </w:p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Registro Detalle IB</w:t>
            </w:r>
          </w:p>
        </w:tc>
        <w:tc>
          <w:tcPr>
            <w:tcW w:w="567" w:type="dxa"/>
          </w:tcPr>
          <w:p w:rsidR="00564008" w:rsidRDefault="00564008" w:rsidP="00770468">
            <w:pPr>
              <w:pStyle w:val="Ttulo1"/>
              <w:rPr>
                <w:sz w:val="18"/>
              </w:rPr>
            </w:pPr>
            <w:r>
              <w:rPr>
                <w:sz w:val="18"/>
              </w:rPr>
              <w:t>Tipo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Long.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311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IDENT-REGISTRO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0306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TIPO-REG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070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TIPO-DOC-EMPRE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'CUIT' tipo documento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NRO-CUIT-EMPRE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número de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cuit</w:t>
            </w:r>
            <w:proofErr w:type="spellEnd"/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SECUENCIA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Número correlativo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FECHA-COMP-IB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038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Libre llenado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DESC-COMP-IB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039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063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Libre llenado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TIPO-COMP-IB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Libre llenado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NRO-COMP-IB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076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Libre llenado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IMPORTE-COMP-IB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077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089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Numérico con dos decimales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BASE-IMPONIBLE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090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102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Numérico con dos decimales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ALICUOTA-1-IB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103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107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Numérico con dos decimales</w:t>
            </w:r>
          </w:p>
        </w:tc>
      </w:tr>
      <w:tr w:rsidR="00564008" w:rsidTr="0029345D">
        <w:tc>
          <w:tcPr>
            <w:tcW w:w="3472" w:type="dxa"/>
          </w:tcPr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IMPORTE-1-IB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108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120</w:t>
            </w:r>
          </w:p>
        </w:tc>
        <w:tc>
          <w:tcPr>
            <w:tcW w:w="3119" w:type="dxa"/>
          </w:tcPr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OBL Numérico con 2 decimales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ALICUOTA-2-IB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121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125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Numérico con dos decimales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IMPORTE-2-IB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126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138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Numérico con dos decimales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ALICUOTA-3-IB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139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143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Numérico con dos decimales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Aplica sólo para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Pcia</w:t>
            </w:r>
            <w:proofErr w:type="spellEnd"/>
            <w:r>
              <w:rPr>
                <w:snapToGrid w:val="0"/>
                <w:color w:val="000000"/>
                <w:sz w:val="18"/>
                <w:lang w:val="es-ES"/>
              </w:rPr>
              <w:t>. San Luis.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IMPORTE-3-IB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144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156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Numérico con dos decimales</w:t>
            </w:r>
          </w:p>
        </w:tc>
      </w:tr>
      <w:tr w:rsidR="00564008" w:rsidRPr="0029345D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CODIGO-DB-CR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157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158</w:t>
            </w:r>
          </w:p>
        </w:tc>
        <w:tc>
          <w:tcPr>
            <w:tcW w:w="3119" w:type="dxa"/>
          </w:tcPr>
          <w:p w:rsidR="00564008" w:rsidRPr="0029345D" w:rsidRDefault="00564008" w:rsidP="00770468">
            <w:pPr>
              <w:rPr>
                <w:snapToGrid w:val="0"/>
                <w:color w:val="000000"/>
                <w:sz w:val="18"/>
                <w:lang w:val="pt-PT"/>
              </w:rPr>
            </w:pPr>
            <w:r w:rsidRPr="0029345D">
              <w:rPr>
                <w:snapToGrid w:val="0"/>
                <w:color w:val="000000"/>
                <w:sz w:val="18"/>
                <w:lang w:val="pt-PT"/>
              </w:rPr>
              <w:t>OBL Código de Db ó Cr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FILLER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E61CC4" w:rsidRDefault="00E61CC4" w:rsidP="00E61CC4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692</w:t>
            </w:r>
          </w:p>
        </w:tc>
        <w:tc>
          <w:tcPr>
            <w:tcW w:w="567" w:type="dxa"/>
          </w:tcPr>
          <w:p w:rsidR="00564008" w:rsidRDefault="00E61CC4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155</w:t>
            </w:r>
          </w:p>
        </w:tc>
        <w:tc>
          <w:tcPr>
            <w:tcW w:w="567" w:type="dxa"/>
          </w:tcPr>
          <w:p w:rsidR="00564008" w:rsidRDefault="00E61CC4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850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relleno a blancos</w:t>
            </w:r>
          </w:p>
        </w:tc>
      </w:tr>
    </w:tbl>
    <w:p w:rsidR="00564008" w:rsidRDefault="00564008" w:rsidP="00564008"/>
    <w:p w:rsidR="00564008" w:rsidRDefault="00564008" w:rsidP="00564008"/>
    <w:p w:rsidR="00564008" w:rsidRDefault="00564008" w:rsidP="00564008"/>
    <w:p w:rsidR="00564008" w:rsidRDefault="00564008" w:rsidP="00564008"/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67"/>
        <w:gridCol w:w="709"/>
        <w:gridCol w:w="567"/>
        <w:gridCol w:w="567"/>
        <w:gridCol w:w="3119"/>
      </w:tblGrid>
      <w:tr w:rsidR="00564008" w:rsidTr="0029345D">
        <w:tc>
          <w:tcPr>
            <w:tcW w:w="3472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OPC - Movimientos de Minutas</w:t>
            </w:r>
          </w:p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Otras Retenciones</w:t>
            </w:r>
          </w:p>
        </w:tc>
        <w:tc>
          <w:tcPr>
            <w:tcW w:w="567" w:type="dxa"/>
          </w:tcPr>
          <w:p w:rsidR="00564008" w:rsidRDefault="00564008" w:rsidP="00770468">
            <w:pPr>
              <w:pStyle w:val="Ttulo1"/>
              <w:rPr>
                <w:sz w:val="18"/>
              </w:rPr>
            </w:pPr>
            <w:r>
              <w:rPr>
                <w:sz w:val="18"/>
              </w:rPr>
              <w:t>Tipo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Long.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De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A</w:t>
            </w:r>
          </w:p>
        </w:tc>
        <w:tc>
          <w:tcPr>
            <w:tcW w:w="311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IDENT-REGISTRO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0306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TIPO-REG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080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TIPO-DOC-EMPRE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'CUIT' tipo documento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NRO-CUIT-EMPRE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número de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cuit</w:t>
            </w:r>
            <w:proofErr w:type="spellEnd"/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SECUENCIA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Número correlativo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CODIGO-RETENCION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033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Código de retención</w:t>
            </w:r>
          </w:p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A convenir con el Banco.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CODIGO-PROVINCIA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Código de provincia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NUMERO-CERTIFICADO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020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057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Número de certificado de la retención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FECHA-RETENCION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058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065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Numérico 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DESCRIPCION-MOTIVO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090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Libre llenado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TIPO-COMPROBANTE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091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091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Libre llenado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NRO-COMPROBANTE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092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106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Libre llenado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IMPORTE-COMPROBANTE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107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119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Numérico con dos decimales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BASE-IMPONIBLE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120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132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Numérico con dos decimales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ALICUOTA-1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133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137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Numérico con dos decimales</w:t>
            </w:r>
          </w:p>
        </w:tc>
      </w:tr>
      <w:tr w:rsidR="00564008" w:rsidTr="0029345D">
        <w:tc>
          <w:tcPr>
            <w:tcW w:w="3472" w:type="dxa"/>
          </w:tcPr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IMPORTE-1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138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150</w:t>
            </w:r>
          </w:p>
        </w:tc>
        <w:tc>
          <w:tcPr>
            <w:tcW w:w="3119" w:type="dxa"/>
          </w:tcPr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 xml:space="preserve">OBL Numérico con 2 decimales 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ALICUOTA-2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151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155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Numérico con dos decimales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IMPORTE-2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156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168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Numérico con dos decimales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lastRenderedPageBreak/>
              <w:t>ALICUOTA-3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169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173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Numérico con dos decimales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IMPORTE-3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174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186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OPC Numérico con dos decimales</w:t>
            </w:r>
          </w:p>
        </w:tc>
      </w:tr>
      <w:tr w:rsidR="00564008" w:rsidRPr="0029345D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CODIGO-DB-CR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187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188</w:t>
            </w:r>
          </w:p>
        </w:tc>
        <w:tc>
          <w:tcPr>
            <w:tcW w:w="3119" w:type="dxa"/>
          </w:tcPr>
          <w:p w:rsidR="00564008" w:rsidRPr="0029345D" w:rsidRDefault="00564008" w:rsidP="00770468">
            <w:pPr>
              <w:rPr>
                <w:snapToGrid w:val="0"/>
                <w:color w:val="000000"/>
                <w:sz w:val="18"/>
                <w:lang w:val="pt-PT"/>
              </w:rPr>
            </w:pPr>
            <w:r w:rsidRPr="0029345D">
              <w:rPr>
                <w:snapToGrid w:val="0"/>
                <w:color w:val="000000"/>
                <w:sz w:val="18"/>
                <w:lang w:val="pt-PT"/>
              </w:rPr>
              <w:t>OBL Código de Db ó Cr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NRO-MATRICULA-PROV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189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203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número de </w:t>
            </w:r>
            <w:r w:rsidR="00F71CFB">
              <w:rPr>
                <w:snapToGrid w:val="0"/>
                <w:color w:val="000000"/>
                <w:sz w:val="18"/>
                <w:lang w:val="es-ES"/>
              </w:rPr>
              <w:t>matrícula</w:t>
            </w:r>
            <w:r>
              <w:rPr>
                <w:snapToGrid w:val="0"/>
                <w:color w:val="000000"/>
                <w:sz w:val="18"/>
                <w:lang w:val="es-ES"/>
              </w:rPr>
              <w:t xml:space="preserve"> del proveedor</w:t>
            </w:r>
            <w:r w:rsidR="00D3408C">
              <w:rPr>
                <w:snapToGrid w:val="0"/>
                <w:color w:val="000000"/>
                <w:sz w:val="18"/>
                <w:lang w:val="es-ES"/>
              </w:rPr>
              <w:t>, en caso de no informar completar con ceros.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FILLER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647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850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 relleno a blancos</w:t>
            </w:r>
          </w:p>
        </w:tc>
      </w:tr>
    </w:tbl>
    <w:p w:rsidR="00564008" w:rsidRDefault="00564008" w:rsidP="00564008">
      <w:pPr>
        <w:rPr>
          <w:sz w:val="18"/>
        </w:rPr>
      </w:pPr>
    </w:p>
    <w:p w:rsidR="00564008" w:rsidRDefault="00564008" w:rsidP="005640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69"/>
        <w:gridCol w:w="709"/>
        <w:gridCol w:w="567"/>
        <w:gridCol w:w="567"/>
        <w:gridCol w:w="3119"/>
      </w:tblGrid>
      <w:tr w:rsidR="00564008" w:rsidTr="00770468">
        <w:tc>
          <w:tcPr>
            <w:tcW w:w="3472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OBL - Movimientos de Proveedores</w:t>
            </w:r>
          </w:p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Datos Demográficos </w:t>
            </w:r>
          </w:p>
        </w:tc>
        <w:tc>
          <w:tcPr>
            <w:tcW w:w="569" w:type="dxa"/>
          </w:tcPr>
          <w:p w:rsidR="00564008" w:rsidRDefault="00564008" w:rsidP="00770468">
            <w:pPr>
              <w:pStyle w:val="Ttulo1"/>
              <w:rPr>
                <w:sz w:val="18"/>
              </w:rPr>
            </w:pPr>
            <w:r>
              <w:rPr>
                <w:sz w:val="18"/>
              </w:rPr>
              <w:t>Tipo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Long.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De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A</w:t>
            </w:r>
          </w:p>
        </w:tc>
        <w:tc>
          <w:tcPr>
            <w:tcW w:w="311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IDENT-REGISTRO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0306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TIPO-REG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fijo 090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TIPO-DOC-EMPRE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'CUIT' tipo documento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NRO-CUIT-EMPRE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OBL número de </w:t>
            </w:r>
            <w:proofErr w:type="spellStart"/>
            <w:r>
              <w:rPr>
                <w:snapToGrid w:val="0"/>
                <w:color w:val="000000"/>
                <w:sz w:val="18"/>
                <w:lang w:val="es-ES"/>
              </w:rPr>
              <w:t>cuit</w:t>
            </w:r>
            <w:proofErr w:type="spellEnd"/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SECUENCIA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Número correlativo del registro sin contar la cabecera.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PRO-NRO-ORD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031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045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 Nombre del archivo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PRO-NRO-BENEF  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OBL  Número de beneficiario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PRO-EST-BENEF  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 OBL Situación del beneficiario.  Fijo 1.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PRO-DOCTO-TIP  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064</w:t>
            </w:r>
          </w:p>
        </w:tc>
        <w:tc>
          <w:tcPr>
            <w:tcW w:w="3119" w:type="dxa"/>
          </w:tcPr>
          <w:p w:rsidR="00D95963" w:rsidRPr="00D95963" w:rsidRDefault="00D95963" w:rsidP="00D95963">
            <w:pPr>
              <w:rPr>
                <w:snapToGrid w:val="0"/>
                <w:color w:val="000000"/>
                <w:sz w:val="18"/>
                <w:lang w:val="it-IT"/>
              </w:rPr>
            </w:pPr>
            <w:r w:rsidRPr="00D95963">
              <w:rPr>
                <w:snapToGrid w:val="0"/>
                <w:color w:val="000000"/>
                <w:sz w:val="18"/>
                <w:lang w:val="it-IT"/>
              </w:rPr>
              <w:t>OBL Tipo documento proveedor</w:t>
            </w:r>
          </w:p>
          <w:p w:rsidR="00D95963" w:rsidRDefault="00D95963" w:rsidP="00D95963">
            <w:pPr>
              <w:rPr>
                <w:snapToGrid w:val="0"/>
                <w:color w:val="000000"/>
                <w:sz w:val="18"/>
                <w:lang w:val="it-IT"/>
              </w:rPr>
            </w:pPr>
            <w:r w:rsidRPr="00564008">
              <w:rPr>
                <w:snapToGrid w:val="0"/>
                <w:color w:val="000000"/>
                <w:sz w:val="18"/>
                <w:lang w:val="it-IT"/>
              </w:rPr>
              <w:t>CUI – CUIT</w:t>
            </w:r>
          </w:p>
          <w:p w:rsidR="00D95963" w:rsidRDefault="00D95963" w:rsidP="00D9596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CUL </w:t>
            </w:r>
            <w:r w:rsidRPr="00564008">
              <w:rPr>
                <w:snapToGrid w:val="0"/>
                <w:color w:val="000000"/>
                <w:sz w:val="18"/>
                <w:lang w:val="it-IT"/>
              </w:rPr>
              <w:t>–</w:t>
            </w:r>
            <w:r>
              <w:rPr>
                <w:snapToGrid w:val="0"/>
                <w:color w:val="000000"/>
                <w:sz w:val="18"/>
              </w:rPr>
              <w:t xml:space="preserve"> CUIL</w:t>
            </w:r>
          </w:p>
          <w:p w:rsidR="00D95963" w:rsidRDefault="00D95963" w:rsidP="00D9596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DNI – Documento Nacional de Identidad</w:t>
            </w:r>
          </w:p>
          <w:p w:rsidR="00D95963" w:rsidRDefault="00D95963" w:rsidP="00D9596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PAS – Pasaporte de extranjero</w:t>
            </w:r>
          </w:p>
          <w:p w:rsidR="00D95963" w:rsidRDefault="00D95963" w:rsidP="00D9596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CIE – Cédula de identidad de policía </w:t>
            </w:r>
          </w:p>
          <w:p w:rsidR="00D95963" w:rsidRDefault="00D95963" w:rsidP="00D9596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DNE – Documento Nacional Extranjero</w:t>
            </w:r>
          </w:p>
          <w:p w:rsidR="00D95963" w:rsidRPr="00FA0040" w:rsidRDefault="00D95963" w:rsidP="00D9596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CDI </w:t>
            </w:r>
            <w:r w:rsidRPr="00FA0040">
              <w:rPr>
                <w:snapToGrid w:val="0"/>
                <w:color w:val="000000"/>
                <w:sz w:val="18"/>
              </w:rPr>
              <w:t xml:space="preserve">– </w:t>
            </w:r>
            <w:r>
              <w:rPr>
                <w:snapToGrid w:val="0"/>
                <w:color w:val="000000"/>
                <w:sz w:val="18"/>
              </w:rPr>
              <w:t>C</w:t>
            </w:r>
            <w:r w:rsidRPr="00987401">
              <w:rPr>
                <w:snapToGrid w:val="0"/>
                <w:color w:val="000000"/>
                <w:sz w:val="18"/>
              </w:rPr>
              <w:t>ódigo de identificación que el organismo otorga a aquellos ciudadanos que no poseen CUIT ni CUIL</w:t>
            </w:r>
            <w:r>
              <w:rPr>
                <w:snapToGrid w:val="0"/>
                <w:color w:val="000000"/>
                <w:sz w:val="18"/>
              </w:rPr>
              <w:t xml:space="preserve"> </w:t>
            </w:r>
            <w:r w:rsidRPr="00987401">
              <w:rPr>
                <w:snapToGrid w:val="0"/>
                <w:color w:val="000000"/>
                <w:sz w:val="18"/>
              </w:rPr>
              <w:t>por no existir causales de índole fiscal o previsional que los obligue</w:t>
            </w:r>
            <w:r>
              <w:rPr>
                <w:snapToGrid w:val="0"/>
                <w:color w:val="000000"/>
                <w:sz w:val="18"/>
              </w:rPr>
              <w:t>.</w:t>
            </w:r>
          </w:p>
          <w:p w:rsidR="00D95963" w:rsidRDefault="00D95963" w:rsidP="00D9596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CIE – Cédula de identidad de policía federal para extranjeros.</w:t>
            </w:r>
          </w:p>
          <w:p w:rsidR="00D95963" w:rsidRPr="00FC765A" w:rsidRDefault="00D95963" w:rsidP="00D95963">
            <w:pPr>
              <w:rPr>
                <w:snapToGrid w:val="0"/>
                <w:color w:val="000099"/>
                <w:sz w:val="18"/>
              </w:rPr>
            </w:pPr>
            <w:r w:rsidRPr="00FC765A">
              <w:rPr>
                <w:snapToGrid w:val="0"/>
                <w:color w:val="000099"/>
                <w:sz w:val="18"/>
              </w:rPr>
              <w:t>DUM–Documento Único sexo masculino.</w:t>
            </w:r>
          </w:p>
          <w:p w:rsidR="00D95963" w:rsidRPr="00FC765A" w:rsidRDefault="00D95963" w:rsidP="00D95963">
            <w:pPr>
              <w:rPr>
                <w:color w:val="000099"/>
              </w:rPr>
            </w:pPr>
            <w:r w:rsidRPr="00FC765A">
              <w:rPr>
                <w:snapToGrid w:val="0"/>
                <w:color w:val="000099"/>
                <w:sz w:val="18"/>
              </w:rPr>
              <w:t xml:space="preserve">DUF– </w:t>
            </w:r>
            <w:r w:rsidRPr="00FC765A">
              <w:rPr>
                <w:color w:val="000099"/>
              </w:rPr>
              <w:t>Documento Único, sexo femenino.</w:t>
            </w:r>
          </w:p>
          <w:p w:rsidR="00D95963" w:rsidRDefault="00D95963" w:rsidP="00D95963">
            <w:pPr>
              <w:rPr>
                <w:snapToGrid w:val="0"/>
                <w:color w:val="000000"/>
                <w:sz w:val="18"/>
              </w:rPr>
            </w:pPr>
            <w:r>
              <w:t xml:space="preserve">Tanto el Tipo DUM como el DUF solo </w:t>
            </w:r>
            <w:r w:rsidR="00D55513">
              <w:t xml:space="preserve">aplica </w:t>
            </w:r>
            <w:r w:rsidR="00EE7352">
              <w:t>a</w:t>
            </w:r>
            <w:r>
              <w:t xml:space="preserve"> personas  con número de documento menor a diez millones.</w:t>
            </w:r>
          </w:p>
          <w:p w:rsidR="00D95963" w:rsidRDefault="00D95963" w:rsidP="00D95963">
            <w:pPr>
              <w:rPr>
                <w:snapToGrid w:val="0"/>
                <w:color w:val="000000"/>
                <w:sz w:val="18"/>
              </w:rPr>
            </w:pPr>
          </w:p>
          <w:p w:rsidR="00564008" w:rsidRDefault="00D95963" w:rsidP="00D95963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</w:rPr>
              <w:t xml:space="preserve">Relacionado con tipo-documento del </w:t>
            </w:r>
            <w:r>
              <w:rPr>
                <w:b/>
                <w:snapToGrid w:val="0"/>
                <w:color w:val="000000"/>
                <w:sz w:val="18"/>
              </w:rPr>
              <w:t xml:space="preserve">Registro </w:t>
            </w:r>
            <w:r w:rsidRPr="00987401">
              <w:rPr>
                <w:b/>
                <w:snapToGrid w:val="0"/>
                <w:color w:val="000000"/>
                <w:sz w:val="18"/>
              </w:rPr>
              <w:t>20.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PRO-DOCTO-NRO  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065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075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 OBL Nro. documento proveedor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PRO-DENOMINA   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040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076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115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 OBL Denominación del proveedor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PRO-CATEGO     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 OPC Relleno a blancos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PRO-PERMIT-FINAN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118</w:t>
            </w:r>
          </w:p>
        </w:tc>
        <w:tc>
          <w:tcPr>
            <w:tcW w:w="3119" w:type="dxa"/>
          </w:tcPr>
          <w:p w:rsidR="00EC497E" w:rsidRDefault="00564008" w:rsidP="00EC497E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OPC </w:t>
            </w:r>
            <w:r w:rsidR="00EC497E">
              <w:rPr>
                <w:snapToGrid w:val="0"/>
                <w:color w:val="000000"/>
                <w:sz w:val="18"/>
                <w:lang w:val="es-ES"/>
              </w:rPr>
              <w:t xml:space="preserve">la empresa habilita </w:t>
            </w:r>
            <w:r w:rsidR="00EC497E" w:rsidRPr="00EC497E">
              <w:rPr>
                <w:snapToGrid w:val="0"/>
                <w:color w:val="000000"/>
                <w:sz w:val="18"/>
                <w:lang w:val="es-ES"/>
              </w:rPr>
              <w:t>al proveedor</w:t>
            </w:r>
            <w:r w:rsidR="00EC497E">
              <w:rPr>
                <w:snapToGrid w:val="0"/>
                <w:color w:val="000000"/>
                <w:sz w:val="18"/>
                <w:lang w:val="es-ES"/>
              </w:rPr>
              <w:t xml:space="preserve"> a</w:t>
            </w:r>
            <w:r w:rsidR="00EC497E" w:rsidRPr="00EC497E">
              <w:rPr>
                <w:snapToGrid w:val="0"/>
                <w:color w:val="000000"/>
                <w:sz w:val="18"/>
                <w:lang w:val="es-ES"/>
              </w:rPr>
              <w:t xml:space="preserve"> realizar financiaci</w:t>
            </w:r>
            <w:r w:rsidR="00EC497E">
              <w:rPr>
                <w:snapToGrid w:val="0"/>
                <w:color w:val="000000"/>
                <w:sz w:val="18"/>
                <w:lang w:val="es-ES"/>
              </w:rPr>
              <w:t>ón manual o voluntaria del</w:t>
            </w:r>
            <w:r w:rsidR="00EC497E" w:rsidRPr="00EC497E">
              <w:rPr>
                <w:snapToGrid w:val="0"/>
                <w:color w:val="000000"/>
                <w:sz w:val="18"/>
                <w:lang w:val="es-ES"/>
              </w:rPr>
              <w:t xml:space="preserve"> pago.</w:t>
            </w:r>
            <w:r w:rsidR="00EC497E">
              <w:rPr>
                <w:snapToGrid w:val="0"/>
                <w:color w:val="000000"/>
                <w:sz w:val="18"/>
                <w:lang w:val="es-ES"/>
              </w:rPr>
              <w:t xml:space="preserve">  </w:t>
            </w:r>
          </w:p>
          <w:p w:rsidR="00EC497E" w:rsidRDefault="00EC497E" w:rsidP="00EC497E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S: habilita</w:t>
            </w:r>
          </w:p>
          <w:p w:rsidR="00564008" w:rsidRDefault="00EC497E" w:rsidP="00EC497E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B</w:t>
            </w:r>
            <w:r w:rsidRPr="00EC497E">
              <w:rPr>
                <w:snapToGrid w:val="0"/>
                <w:color w:val="000000"/>
                <w:sz w:val="18"/>
                <w:lang w:val="es-ES"/>
              </w:rPr>
              <w:t>lanco</w:t>
            </w:r>
            <w:r>
              <w:rPr>
                <w:snapToGrid w:val="0"/>
                <w:color w:val="000000"/>
                <w:sz w:val="18"/>
                <w:lang w:val="es-ES"/>
              </w:rPr>
              <w:t xml:space="preserve"> o N: no habilita.</w:t>
            </w:r>
          </w:p>
        </w:tc>
      </w:tr>
      <w:tr w:rsidR="00564008" w:rsidTr="00770468">
        <w:tc>
          <w:tcPr>
            <w:tcW w:w="3472" w:type="dxa"/>
          </w:tcPr>
          <w:p w:rsidR="00564008" w:rsidRPr="00EC497E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EC497E">
              <w:rPr>
                <w:snapToGrid w:val="0"/>
                <w:color w:val="000000"/>
                <w:sz w:val="18"/>
                <w:lang w:val="es-ES"/>
              </w:rPr>
              <w:t xml:space="preserve">PRO-CUS-TIP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119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120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Relleno con ceros (se utilizaba para bonos).</w:t>
            </w:r>
          </w:p>
        </w:tc>
      </w:tr>
      <w:tr w:rsidR="00564008" w:rsidTr="00770468">
        <w:tc>
          <w:tcPr>
            <w:tcW w:w="3472" w:type="dxa"/>
          </w:tcPr>
          <w:p w:rsidR="00564008" w:rsidRPr="00EC497E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EC497E">
              <w:rPr>
                <w:snapToGrid w:val="0"/>
                <w:color w:val="000000"/>
                <w:sz w:val="18"/>
                <w:lang w:val="es-ES"/>
              </w:rPr>
              <w:t xml:space="preserve">PRO-CUS-SUC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121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123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t xml:space="preserve"> OPC </w:t>
            </w:r>
            <w:r w:rsidRPr="00D65CF2">
              <w:rPr>
                <w:snapToGrid w:val="0"/>
                <w:sz w:val="18"/>
                <w:lang w:val="es-ES"/>
              </w:rPr>
              <w:t>Relleno con ceros (se utilizaba para bonos).</w:t>
            </w:r>
          </w:p>
        </w:tc>
      </w:tr>
      <w:tr w:rsidR="00564008" w:rsidTr="00770468">
        <w:tc>
          <w:tcPr>
            <w:tcW w:w="3472" w:type="dxa"/>
          </w:tcPr>
          <w:p w:rsidR="00564008" w:rsidRPr="007B1905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7B1905">
              <w:rPr>
                <w:snapToGrid w:val="0"/>
                <w:color w:val="000000"/>
                <w:sz w:val="18"/>
                <w:lang w:val="es-ES"/>
              </w:rPr>
              <w:t xml:space="preserve">PRO-CUS-NRO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010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124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133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OPC  Relleno con ceros (se utilizaba </w:t>
            </w:r>
            <w:r w:rsidRPr="00D65CF2">
              <w:rPr>
                <w:snapToGrid w:val="0"/>
                <w:sz w:val="18"/>
                <w:lang w:val="es-ES"/>
              </w:rPr>
              <w:lastRenderedPageBreak/>
              <w:t>para bonos).</w:t>
            </w:r>
          </w:p>
        </w:tc>
      </w:tr>
      <w:tr w:rsidR="00564008" w:rsidTr="00770468">
        <w:tc>
          <w:tcPr>
            <w:tcW w:w="3472" w:type="dxa"/>
          </w:tcPr>
          <w:p w:rsidR="00564008" w:rsidRPr="007B1905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7B1905">
              <w:rPr>
                <w:snapToGrid w:val="0"/>
                <w:color w:val="000000"/>
                <w:sz w:val="18"/>
                <w:lang w:val="es-ES"/>
              </w:rPr>
              <w:lastRenderedPageBreak/>
              <w:t xml:space="preserve">PRO-CBU-NRO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022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134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155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</w:t>
            </w:r>
            <w:r w:rsidRPr="001E6461">
              <w:rPr>
                <w:snapToGrid w:val="0"/>
                <w:sz w:val="18"/>
                <w:highlight w:val="yellow"/>
                <w:lang w:val="es-ES"/>
              </w:rPr>
              <w:t>OPC Número CBU.  O</w:t>
            </w:r>
            <w:r w:rsidR="001E6461">
              <w:rPr>
                <w:snapToGrid w:val="0"/>
                <w:sz w:val="18"/>
                <w:highlight w:val="yellow"/>
                <w:lang w:val="es-ES"/>
              </w:rPr>
              <w:t>bligatorio para clientes con forma</w:t>
            </w:r>
            <w:r w:rsidRPr="001E6461">
              <w:rPr>
                <w:snapToGrid w:val="0"/>
                <w:sz w:val="18"/>
                <w:highlight w:val="yellow"/>
                <w:lang w:val="es-ES"/>
              </w:rPr>
              <w:t xml:space="preserve"> de pago acreditación en cuenta.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PRO-INGBRTS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011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156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166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Número Ingresos Brutos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PRO-CALLE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024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167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190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 OBL Calle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PRO-NUMERO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191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195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 OPC Puerta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PRO-DEPTO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196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198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 OPC Departamento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PRO-PISO 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199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200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 OPC Piso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PRO-LOCALID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028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201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228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 OPC Localidad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PRO-CPOSTAL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229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233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 OPC Código Postal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PRO-CODPROV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234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235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 OBL Código de provincia, según tabla adjunta.</w:t>
            </w:r>
          </w:p>
        </w:tc>
      </w:tr>
      <w:tr w:rsidR="00564008" w:rsidRPr="0029345D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PRO-CODPAIS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236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238</w:t>
            </w:r>
          </w:p>
        </w:tc>
        <w:tc>
          <w:tcPr>
            <w:tcW w:w="3119" w:type="dxa"/>
          </w:tcPr>
          <w:p w:rsidR="00564008" w:rsidRPr="0029345D" w:rsidRDefault="00564008" w:rsidP="00770468">
            <w:pPr>
              <w:rPr>
                <w:snapToGrid w:val="0"/>
                <w:sz w:val="18"/>
                <w:lang w:val="pt-PT"/>
              </w:rPr>
            </w:pPr>
            <w:r w:rsidRPr="0029345D">
              <w:rPr>
                <w:snapToGrid w:val="0"/>
                <w:sz w:val="18"/>
                <w:lang w:val="pt-PT"/>
              </w:rPr>
              <w:t xml:space="preserve">  OPC Código de pais, Fijo 080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PRO-EMAIL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040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239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278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 Dirección correo electrónico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PRO-CALLE-ENTREGA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024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279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302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 Relleno a blancos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PRO-NUMERO-ENTREGA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303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307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OPC Relleno a blancos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PRO-DEPTO-ENTREGA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308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310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 Relleno a blancos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PRO-PISO-ENTREGA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311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312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OPC   Relleno a blancos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PRO-LOCALID-ENTREGA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028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313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340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OPC  Relleno a blancos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PRO-CPOSTAL-ENTREGA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341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345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Relleno a blancos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PRO-CODPROV-ENTREGA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346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347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 Relleno a blancos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PRO-CODPAIS-ENTREGA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348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350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Relleno a blancos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PRO-TELEF-TIP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351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352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Tipo de </w:t>
            </w:r>
            <w:proofErr w:type="spellStart"/>
            <w:r w:rsidRPr="00D65CF2">
              <w:rPr>
                <w:snapToGrid w:val="0"/>
                <w:sz w:val="18"/>
                <w:lang w:val="es-ES"/>
              </w:rPr>
              <w:t>telefonia</w:t>
            </w:r>
            <w:proofErr w:type="spellEnd"/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Valores posibles: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01 – Teléfono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02 – Télex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03 – Tel Celular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04 – Fax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05 – Radio llamada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06 – Radio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07 – Comunitario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00 – Sin información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PRO-TELEF-PRE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353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356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 Prefijo telefónico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PRO-TELEF-CAR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357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360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OPC  Característica telefónica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PRO-TELEF-NRO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361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365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OPC  Número telefónico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PRO-TELEF-INT   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018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366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383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Interno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PRO-TELEF-ALTER-TIP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384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385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OPC  Tipo de </w:t>
            </w:r>
            <w:proofErr w:type="spellStart"/>
            <w:r w:rsidRPr="00D65CF2">
              <w:rPr>
                <w:snapToGrid w:val="0"/>
                <w:sz w:val="18"/>
                <w:lang w:val="es-ES"/>
              </w:rPr>
              <w:t>telefonia</w:t>
            </w:r>
            <w:proofErr w:type="spellEnd"/>
            <w:r w:rsidRPr="00D65CF2">
              <w:rPr>
                <w:snapToGrid w:val="0"/>
                <w:sz w:val="18"/>
                <w:lang w:val="es-ES"/>
              </w:rPr>
              <w:t xml:space="preserve"> (</w:t>
            </w:r>
            <w:proofErr w:type="spellStart"/>
            <w:r w:rsidRPr="00D65CF2">
              <w:rPr>
                <w:snapToGrid w:val="0"/>
                <w:sz w:val="18"/>
                <w:lang w:val="es-ES"/>
              </w:rPr>
              <w:t>alterntiva</w:t>
            </w:r>
            <w:proofErr w:type="spellEnd"/>
            <w:r w:rsidRPr="00D65CF2">
              <w:rPr>
                <w:snapToGrid w:val="0"/>
                <w:sz w:val="18"/>
                <w:lang w:val="es-ES"/>
              </w:rPr>
              <w:t>)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Valores posibles: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01 – Teléfono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02 – Télex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03 – Tel Celular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04 – Fax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05 – Radio llamada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06 – Radio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07 – Comunitario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00 – Sin información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PRO-TELEF-ALTER-PRE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386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389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OPC Prefijo telefónico (alternativo)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PRO-TELEF-ALTER-CAR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390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393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Característica telefónica(alternativa)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PRO-TELEF-ALTER-NRO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394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398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OPC Número telefónico (alternativo)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 xml:space="preserve">PRO-TELEF-ALTER-INT 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018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399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416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OPC Interno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PRO-AUTORIZA-NOM1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417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441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OPC Nombre persona autorizada   [ 1 ]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PRO-AUTORIZA-TIP1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442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444</w:t>
            </w:r>
          </w:p>
        </w:tc>
        <w:tc>
          <w:tcPr>
            <w:tcW w:w="3119" w:type="dxa"/>
          </w:tcPr>
          <w:p w:rsidR="00564008" w:rsidRPr="00564008" w:rsidRDefault="00564008" w:rsidP="00770468">
            <w:pPr>
              <w:rPr>
                <w:snapToGrid w:val="0"/>
                <w:sz w:val="18"/>
                <w:lang w:val="it-IT"/>
              </w:rPr>
            </w:pPr>
            <w:r w:rsidRPr="00564008">
              <w:rPr>
                <w:snapToGrid w:val="0"/>
                <w:sz w:val="18"/>
                <w:lang w:val="it-IT"/>
              </w:rPr>
              <w:t>OPC Tipo documento persona autorizada</w:t>
            </w:r>
          </w:p>
          <w:p w:rsidR="00564008" w:rsidRPr="00564008" w:rsidRDefault="00564008" w:rsidP="00770468">
            <w:pPr>
              <w:rPr>
                <w:snapToGrid w:val="0"/>
                <w:sz w:val="18"/>
                <w:lang w:val="it-IT"/>
              </w:rPr>
            </w:pPr>
            <w:r w:rsidRPr="00564008">
              <w:rPr>
                <w:snapToGrid w:val="0"/>
                <w:sz w:val="18"/>
                <w:lang w:val="it-IT"/>
              </w:rPr>
              <w:t>CUI – CUIT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DNI – Documento Nacional de Identidad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LC – Libreta Cívica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LE – Libreta de </w:t>
            </w:r>
            <w:proofErr w:type="spellStart"/>
            <w:r w:rsidRPr="00D65CF2">
              <w:rPr>
                <w:snapToGrid w:val="0"/>
                <w:sz w:val="18"/>
                <w:lang w:val="es-ES"/>
              </w:rPr>
              <w:t>Enrolamieto</w:t>
            </w:r>
            <w:proofErr w:type="spellEnd"/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PAS – Pasaporte de extranjero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lastRenderedPageBreak/>
              <w:t>CIE – Cédula de identidad de policía federal para extranjeros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lastRenderedPageBreak/>
              <w:t xml:space="preserve">PRO-AUTORIZA-DOC1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445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452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 OPC </w:t>
            </w:r>
            <w:proofErr w:type="spellStart"/>
            <w:r w:rsidRPr="00D65CF2">
              <w:rPr>
                <w:snapToGrid w:val="0"/>
                <w:sz w:val="18"/>
                <w:lang w:val="es-ES"/>
              </w:rPr>
              <w:t>Nro.documento</w:t>
            </w:r>
            <w:proofErr w:type="spellEnd"/>
            <w:r w:rsidRPr="00D65CF2">
              <w:rPr>
                <w:snapToGrid w:val="0"/>
                <w:sz w:val="18"/>
                <w:lang w:val="es-ES"/>
              </w:rPr>
              <w:t xml:space="preserve"> persona autorizada  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PRO-AUTORIZA-NOM2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453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477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OPC Nombre persona autorizada   [ 2 ]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PRO-AUTORIZA-TIP2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478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480</w:t>
            </w:r>
          </w:p>
        </w:tc>
        <w:tc>
          <w:tcPr>
            <w:tcW w:w="3119" w:type="dxa"/>
          </w:tcPr>
          <w:p w:rsidR="00564008" w:rsidRPr="00564008" w:rsidRDefault="00564008" w:rsidP="00770468">
            <w:pPr>
              <w:rPr>
                <w:snapToGrid w:val="0"/>
                <w:sz w:val="18"/>
                <w:lang w:val="it-IT"/>
              </w:rPr>
            </w:pPr>
            <w:r w:rsidRPr="00564008">
              <w:rPr>
                <w:snapToGrid w:val="0"/>
                <w:sz w:val="18"/>
                <w:lang w:val="it-IT"/>
              </w:rPr>
              <w:t>OPC Tipo documento persona autorizada</w:t>
            </w:r>
          </w:p>
          <w:p w:rsidR="00564008" w:rsidRPr="00564008" w:rsidRDefault="00564008" w:rsidP="00770468">
            <w:pPr>
              <w:rPr>
                <w:snapToGrid w:val="0"/>
                <w:sz w:val="18"/>
                <w:lang w:val="it-IT"/>
              </w:rPr>
            </w:pPr>
            <w:r w:rsidRPr="00564008">
              <w:rPr>
                <w:snapToGrid w:val="0"/>
                <w:sz w:val="18"/>
                <w:lang w:val="it-IT"/>
              </w:rPr>
              <w:t>CUI – CUIT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DNI – Documento Nacional de Identidad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LC – Libreta Cívica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LE – Libreta de </w:t>
            </w:r>
            <w:proofErr w:type="spellStart"/>
            <w:r w:rsidRPr="00D65CF2">
              <w:rPr>
                <w:snapToGrid w:val="0"/>
                <w:sz w:val="18"/>
                <w:lang w:val="es-ES"/>
              </w:rPr>
              <w:t>Enrolamieto</w:t>
            </w:r>
            <w:proofErr w:type="spellEnd"/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PAS – Pasaporte de extranjero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CIE – Cédula de identidad de policía federal para extranjeros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PRO-AUTORIZA-DOC2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481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488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OPC </w:t>
            </w:r>
            <w:proofErr w:type="spellStart"/>
            <w:r w:rsidRPr="00D65CF2">
              <w:rPr>
                <w:snapToGrid w:val="0"/>
                <w:sz w:val="18"/>
                <w:lang w:val="es-ES"/>
              </w:rPr>
              <w:t>Nro.documento</w:t>
            </w:r>
            <w:proofErr w:type="spellEnd"/>
            <w:r w:rsidRPr="00D65CF2">
              <w:rPr>
                <w:snapToGrid w:val="0"/>
                <w:sz w:val="18"/>
                <w:lang w:val="es-ES"/>
              </w:rPr>
              <w:t xml:space="preserve"> persona autorizada  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PRO-AUTORIZA-NOM3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489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513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OPC Nombre persona autorizada   [ 3 ]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PRO-AUTORIZA-TIP3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514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516</w:t>
            </w:r>
          </w:p>
        </w:tc>
        <w:tc>
          <w:tcPr>
            <w:tcW w:w="3119" w:type="dxa"/>
          </w:tcPr>
          <w:p w:rsidR="00564008" w:rsidRPr="00564008" w:rsidRDefault="00564008" w:rsidP="00770468">
            <w:pPr>
              <w:rPr>
                <w:snapToGrid w:val="0"/>
                <w:sz w:val="18"/>
                <w:lang w:val="it-IT"/>
              </w:rPr>
            </w:pPr>
            <w:r w:rsidRPr="00564008">
              <w:rPr>
                <w:snapToGrid w:val="0"/>
                <w:sz w:val="18"/>
                <w:lang w:val="it-IT"/>
              </w:rPr>
              <w:t>OPC Tipo documento persona autorizada</w:t>
            </w:r>
          </w:p>
          <w:p w:rsidR="00564008" w:rsidRPr="00564008" w:rsidRDefault="00564008" w:rsidP="00770468">
            <w:pPr>
              <w:rPr>
                <w:snapToGrid w:val="0"/>
                <w:sz w:val="18"/>
                <w:lang w:val="it-IT"/>
              </w:rPr>
            </w:pPr>
            <w:r w:rsidRPr="00564008">
              <w:rPr>
                <w:snapToGrid w:val="0"/>
                <w:sz w:val="18"/>
                <w:lang w:val="it-IT"/>
              </w:rPr>
              <w:t>CUI – CUIT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DNI – Documento Nacional de Identidad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LC – Libreta Cívica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LE – Libreta de </w:t>
            </w:r>
            <w:proofErr w:type="spellStart"/>
            <w:r w:rsidRPr="00D65CF2">
              <w:rPr>
                <w:snapToGrid w:val="0"/>
                <w:sz w:val="18"/>
                <w:lang w:val="es-ES"/>
              </w:rPr>
              <w:t>Enrolamieto</w:t>
            </w:r>
            <w:proofErr w:type="spellEnd"/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PAS – Pasaporte de extranjero</w:t>
            </w:r>
          </w:p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CIE – Cédula de identidad de policía federal para extranjeros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 xml:space="preserve">PRO-AUTORIZA-DOC3 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517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524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OPC </w:t>
            </w:r>
            <w:proofErr w:type="spellStart"/>
            <w:r w:rsidRPr="00D65CF2">
              <w:rPr>
                <w:snapToGrid w:val="0"/>
                <w:sz w:val="18"/>
                <w:lang w:val="es-ES"/>
              </w:rPr>
              <w:t>Nro.documento</w:t>
            </w:r>
            <w:proofErr w:type="spellEnd"/>
            <w:r w:rsidRPr="00D65CF2">
              <w:rPr>
                <w:snapToGrid w:val="0"/>
                <w:sz w:val="18"/>
                <w:lang w:val="es-ES"/>
              </w:rPr>
              <w:t xml:space="preserve"> persona autorizada  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PRO-DATOS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100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525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624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 xml:space="preserve">OPC </w:t>
            </w:r>
          </w:p>
        </w:tc>
      </w:tr>
      <w:tr w:rsidR="00564008" w:rsidTr="00770468">
        <w:tc>
          <w:tcPr>
            <w:tcW w:w="3472" w:type="dxa"/>
          </w:tcPr>
          <w:p w:rsidR="00564008" w:rsidRPr="00383AFF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PRO-MINUTA</w:t>
            </w:r>
          </w:p>
        </w:tc>
        <w:tc>
          <w:tcPr>
            <w:tcW w:w="569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Pr="00383AFF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 w:rsidRPr="00383AFF">
              <w:rPr>
                <w:snapToGrid w:val="0"/>
                <w:color w:val="000000"/>
                <w:sz w:val="18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625</w:t>
            </w:r>
          </w:p>
        </w:tc>
        <w:tc>
          <w:tcPr>
            <w:tcW w:w="567" w:type="dxa"/>
          </w:tcPr>
          <w:p w:rsidR="00564008" w:rsidRPr="00383AFF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632</w:t>
            </w:r>
          </w:p>
        </w:tc>
        <w:tc>
          <w:tcPr>
            <w:tcW w:w="3119" w:type="dxa"/>
          </w:tcPr>
          <w:p w:rsidR="00564008" w:rsidRPr="00383AFF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OBL número de orden de pago</w:t>
            </w:r>
          </w:p>
          <w:p w:rsidR="00564008" w:rsidRPr="00383AFF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383AFF">
              <w:rPr>
                <w:snapToGrid w:val="0"/>
                <w:sz w:val="18"/>
                <w:lang w:val="es-ES"/>
              </w:rPr>
              <w:t>Debe ser mayor a ceros.  Si el pago es con impresión de minutas no puede repetirse.</w:t>
            </w:r>
          </w:p>
        </w:tc>
      </w:tr>
      <w:tr w:rsidR="00564008" w:rsidTr="00770468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FILLER</w:t>
            </w:r>
          </w:p>
        </w:tc>
        <w:tc>
          <w:tcPr>
            <w:tcW w:w="56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217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633</w:t>
            </w:r>
          </w:p>
        </w:tc>
        <w:tc>
          <w:tcPr>
            <w:tcW w:w="567" w:type="dxa"/>
          </w:tcPr>
          <w:p w:rsidR="00564008" w:rsidRPr="00D65CF2" w:rsidRDefault="00564008" w:rsidP="00770468">
            <w:pPr>
              <w:jc w:val="center"/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850</w:t>
            </w:r>
          </w:p>
        </w:tc>
        <w:tc>
          <w:tcPr>
            <w:tcW w:w="3119" w:type="dxa"/>
          </w:tcPr>
          <w:p w:rsidR="00564008" w:rsidRPr="00D65CF2" w:rsidRDefault="00564008" w:rsidP="00770468">
            <w:pPr>
              <w:rPr>
                <w:snapToGrid w:val="0"/>
                <w:sz w:val="18"/>
                <w:lang w:val="es-ES"/>
              </w:rPr>
            </w:pPr>
            <w:r w:rsidRPr="00D65CF2">
              <w:rPr>
                <w:snapToGrid w:val="0"/>
                <w:sz w:val="18"/>
                <w:lang w:val="es-ES"/>
              </w:rPr>
              <w:t>Relleno a blancos</w:t>
            </w:r>
          </w:p>
        </w:tc>
      </w:tr>
    </w:tbl>
    <w:p w:rsidR="00564008" w:rsidRDefault="00564008" w:rsidP="00564008"/>
    <w:p w:rsidR="00400FA2" w:rsidRPr="00077333" w:rsidRDefault="00400FA2" w:rsidP="00400FA2">
      <w:pPr>
        <w:rPr>
          <w:b/>
          <w:bCs/>
          <w:sz w:val="16"/>
          <w:szCs w:val="16"/>
        </w:rPr>
      </w:pPr>
      <w:r w:rsidRPr="00077333">
        <w:rPr>
          <w:b/>
          <w:bCs/>
          <w:sz w:val="16"/>
          <w:szCs w:val="16"/>
        </w:rPr>
        <w:t>Comentarios:</w:t>
      </w:r>
    </w:p>
    <w:p w:rsidR="00564008" w:rsidRDefault="00400FA2" w:rsidP="00400FA2">
      <w:r>
        <w:t>Se informará un registro por cada pago</w:t>
      </w:r>
    </w:p>
    <w:p w:rsidR="00564008" w:rsidRDefault="00564008" w:rsidP="00564008"/>
    <w:p w:rsidR="0029345D" w:rsidRDefault="0029345D" w:rsidP="00564008"/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67"/>
        <w:gridCol w:w="709"/>
        <w:gridCol w:w="567"/>
        <w:gridCol w:w="567"/>
        <w:gridCol w:w="3119"/>
      </w:tblGrid>
      <w:tr w:rsidR="00564008" w:rsidTr="0029345D">
        <w:tc>
          <w:tcPr>
            <w:tcW w:w="3472" w:type="dxa"/>
          </w:tcPr>
          <w:p w:rsidR="00564008" w:rsidRPr="00564008" w:rsidRDefault="00564008" w:rsidP="00770468">
            <w:pPr>
              <w:jc w:val="center"/>
              <w:rPr>
                <w:b/>
                <w:sz w:val="18"/>
                <w:lang w:val="it-IT"/>
              </w:rPr>
            </w:pPr>
            <w:r w:rsidRPr="00564008">
              <w:rPr>
                <w:b/>
                <w:sz w:val="18"/>
                <w:lang w:val="it-IT"/>
              </w:rPr>
              <w:t>OBL - Registro Pie del</w:t>
            </w:r>
          </w:p>
          <w:p w:rsidR="00564008" w:rsidRPr="00564008" w:rsidRDefault="00564008" w:rsidP="00770468">
            <w:pPr>
              <w:jc w:val="center"/>
              <w:rPr>
                <w:b/>
                <w:sz w:val="18"/>
                <w:lang w:val="it-IT"/>
              </w:rPr>
            </w:pPr>
            <w:r w:rsidRPr="00564008">
              <w:rPr>
                <w:b/>
                <w:sz w:val="18"/>
                <w:lang w:val="it-IT"/>
              </w:rPr>
              <w:t>Fichero</w:t>
            </w:r>
          </w:p>
        </w:tc>
        <w:tc>
          <w:tcPr>
            <w:tcW w:w="567" w:type="dxa"/>
          </w:tcPr>
          <w:p w:rsidR="00564008" w:rsidRDefault="00564008" w:rsidP="00770468">
            <w:pPr>
              <w:pStyle w:val="Ttulo1"/>
              <w:rPr>
                <w:sz w:val="18"/>
              </w:rPr>
            </w:pPr>
            <w:r>
              <w:rPr>
                <w:sz w:val="18"/>
              </w:rPr>
              <w:t>Tipo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Long.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3119" w:type="dxa"/>
          </w:tcPr>
          <w:p w:rsidR="00564008" w:rsidRDefault="00564008" w:rsidP="0077046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IDENT-REGISTRO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001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004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OBL fijo 0306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TIPO-REG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003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005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007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OBL fijo 095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TIPO-DOC-EMPRE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004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008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011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OBL 'CUIT' tipo documento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NRO-CUIT-EMPRE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012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024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 xml:space="preserve">OBL número de </w:t>
            </w:r>
            <w:proofErr w:type="spellStart"/>
            <w:r>
              <w:rPr>
                <w:snapToGrid w:val="0"/>
                <w:color w:val="000000"/>
                <w:lang w:val="es-ES"/>
              </w:rPr>
              <w:t>cuit</w:t>
            </w:r>
            <w:proofErr w:type="spellEnd"/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SECUENCIA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006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025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030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OBL Número correlativo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SUMA-IMPORTE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013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031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043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OBL suma de importes de todos los pagos de este lote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CANT-PAGOS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007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044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050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OBL cantidad de pagos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TOT-REG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N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010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051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060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OBL cantidad de registros incluye pie y cabecera</w:t>
            </w:r>
          </w:p>
        </w:tc>
      </w:tr>
      <w:tr w:rsidR="00564008" w:rsidTr="0029345D">
        <w:tc>
          <w:tcPr>
            <w:tcW w:w="3472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FILLER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X</w:t>
            </w:r>
          </w:p>
        </w:tc>
        <w:tc>
          <w:tcPr>
            <w:tcW w:w="709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790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061</w:t>
            </w:r>
          </w:p>
        </w:tc>
        <w:tc>
          <w:tcPr>
            <w:tcW w:w="567" w:type="dxa"/>
          </w:tcPr>
          <w:p w:rsidR="00564008" w:rsidRDefault="00564008" w:rsidP="00770468">
            <w:pPr>
              <w:jc w:val="center"/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850</w:t>
            </w:r>
          </w:p>
        </w:tc>
        <w:tc>
          <w:tcPr>
            <w:tcW w:w="3119" w:type="dxa"/>
          </w:tcPr>
          <w:p w:rsidR="00564008" w:rsidRDefault="00564008" w:rsidP="00770468">
            <w:pPr>
              <w:rPr>
                <w:snapToGrid w:val="0"/>
                <w:color w:val="000000"/>
                <w:lang w:val="es-ES"/>
              </w:rPr>
            </w:pPr>
            <w:r>
              <w:rPr>
                <w:snapToGrid w:val="0"/>
                <w:color w:val="000000"/>
                <w:lang w:val="es-ES"/>
              </w:rPr>
              <w:t>relleno a blancos</w:t>
            </w:r>
          </w:p>
        </w:tc>
      </w:tr>
    </w:tbl>
    <w:p w:rsidR="00564008" w:rsidRDefault="00564008" w:rsidP="00564008"/>
    <w:p w:rsidR="00400FA2" w:rsidRPr="00077333" w:rsidRDefault="00400FA2" w:rsidP="00400FA2">
      <w:pPr>
        <w:rPr>
          <w:b/>
          <w:bCs/>
          <w:sz w:val="16"/>
          <w:szCs w:val="16"/>
        </w:rPr>
      </w:pPr>
      <w:r w:rsidRPr="00077333">
        <w:rPr>
          <w:b/>
          <w:bCs/>
          <w:sz w:val="16"/>
          <w:szCs w:val="16"/>
        </w:rPr>
        <w:t>Comentarios:</w:t>
      </w:r>
    </w:p>
    <w:p w:rsidR="00400FA2" w:rsidRDefault="00400FA2" w:rsidP="00400FA2">
      <w:r>
        <w:t>Este registro es único por archivo.</w:t>
      </w:r>
    </w:p>
    <w:p w:rsidR="00400FA2" w:rsidRDefault="00400FA2" w:rsidP="00400FA2">
      <w:pPr>
        <w:rPr>
          <w:sz w:val="18"/>
        </w:rPr>
      </w:pPr>
    </w:p>
    <w:p w:rsidR="00400FA2" w:rsidRDefault="00400FA2" w:rsidP="00564008"/>
    <w:p w:rsidR="00400FA2" w:rsidRDefault="00400FA2" w:rsidP="00400FA2">
      <w:pPr>
        <w:rPr>
          <w:b/>
          <w:sz w:val="18"/>
        </w:rPr>
      </w:pPr>
      <w:r>
        <w:rPr>
          <w:b/>
          <w:sz w:val="18"/>
        </w:rPr>
        <w:lastRenderedPageBreak/>
        <w:t>TABLA DE PROVINCIAS</w:t>
      </w:r>
    </w:p>
    <w:p w:rsidR="00400FA2" w:rsidRDefault="00400FA2" w:rsidP="00400FA2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4180"/>
      </w:tblGrid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b/>
                <w:snapToGrid w:val="0"/>
                <w:color w:val="000000"/>
                <w:sz w:val="18"/>
                <w:lang w:val="es-ES"/>
              </w:rPr>
            </w:pPr>
            <w:r>
              <w:rPr>
                <w:b/>
                <w:snapToGrid w:val="0"/>
                <w:color w:val="000000"/>
                <w:sz w:val="18"/>
                <w:lang w:val="es-ES"/>
              </w:rPr>
              <w:t>Código</w:t>
            </w:r>
          </w:p>
        </w:tc>
        <w:tc>
          <w:tcPr>
            <w:tcW w:w="4180" w:type="dxa"/>
          </w:tcPr>
          <w:p w:rsidR="00400FA2" w:rsidRDefault="00400FA2" w:rsidP="00770468">
            <w:pPr>
              <w:jc w:val="center"/>
              <w:rPr>
                <w:b/>
                <w:snapToGrid w:val="0"/>
                <w:color w:val="000000"/>
                <w:sz w:val="18"/>
                <w:lang w:val="es-ES"/>
              </w:rPr>
            </w:pPr>
            <w:r>
              <w:rPr>
                <w:b/>
                <w:snapToGrid w:val="0"/>
                <w:color w:val="000000"/>
                <w:sz w:val="18"/>
                <w:lang w:val="es-ES"/>
              </w:rPr>
              <w:t>Descripción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0001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CAPITAL FEDERAL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0002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BUENOS AIRES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0003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CATAMARCA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0004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CORDOBA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0005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CORRIENTES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0006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CHACO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0007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CHUBUT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0008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ENTRE RIOS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0009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FORMOSA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0010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JUJUY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0011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LA PAMPA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0012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LA RIOJA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0013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MENDOZA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0014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MISIONES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0015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NEUQUEN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0016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RIO NEGRO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0017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SALTA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0018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SAN JUAN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0019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SAN LUIS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0020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SANTA CRUZ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0021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SANTA FE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0022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SANTIAGO DEL ESTERO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0023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TUCUMAN</w:t>
            </w:r>
          </w:p>
        </w:tc>
      </w:tr>
      <w:tr w:rsidR="00400FA2" w:rsidTr="00770468">
        <w:tc>
          <w:tcPr>
            <w:tcW w:w="1204" w:type="dxa"/>
          </w:tcPr>
          <w:p w:rsidR="00400FA2" w:rsidRDefault="00400FA2" w:rsidP="00770468">
            <w:pPr>
              <w:jc w:val="center"/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0040</w:t>
            </w:r>
          </w:p>
        </w:tc>
        <w:tc>
          <w:tcPr>
            <w:tcW w:w="4180" w:type="dxa"/>
          </w:tcPr>
          <w:p w:rsidR="00400FA2" w:rsidRDefault="00400FA2" w:rsidP="00770468">
            <w:pPr>
              <w:rPr>
                <w:snapToGrid w:val="0"/>
                <w:color w:val="000000"/>
                <w:sz w:val="18"/>
                <w:lang w:val="es-ES"/>
              </w:rPr>
            </w:pPr>
            <w:r>
              <w:rPr>
                <w:snapToGrid w:val="0"/>
                <w:color w:val="000000"/>
                <w:sz w:val="18"/>
                <w:lang w:val="es-ES"/>
              </w:rPr>
              <w:t>TIERRA DEL FUEGO</w:t>
            </w:r>
          </w:p>
        </w:tc>
      </w:tr>
    </w:tbl>
    <w:p w:rsidR="00400FA2" w:rsidRDefault="00400FA2" w:rsidP="00400FA2">
      <w:pPr>
        <w:rPr>
          <w:sz w:val="18"/>
        </w:rPr>
      </w:pPr>
    </w:p>
    <w:p w:rsidR="00400FA2" w:rsidRDefault="00400FA2" w:rsidP="00400FA2">
      <w:pPr>
        <w:rPr>
          <w:sz w:val="18"/>
        </w:rPr>
      </w:pPr>
    </w:p>
    <w:p w:rsidR="00400FA2" w:rsidRPr="00573063" w:rsidRDefault="00400FA2" w:rsidP="00400FA2">
      <w:pPr>
        <w:rPr>
          <w:b/>
          <w:sz w:val="18"/>
        </w:rPr>
      </w:pPr>
      <w:r w:rsidRPr="00573063">
        <w:rPr>
          <w:b/>
          <w:sz w:val="18"/>
        </w:rPr>
        <w:t>TABLA DE RETENCIONES ESPECIALES</w:t>
      </w:r>
    </w:p>
    <w:p w:rsidR="00400FA2" w:rsidRDefault="00400FA2" w:rsidP="00400FA2">
      <w:pPr>
        <w:rPr>
          <w:sz w:val="18"/>
        </w:rPr>
      </w:pPr>
    </w:p>
    <w:tbl>
      <w:tblPr>
        <w:tblW w:w="652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5320"/>
      </w:tblGrid>
      <w:tr w:rsidR="00400FA2" w:rsidRPr="00573063" w:rsidTr="00770468">
        <w:trPr>
          <w:trHeight w:val="46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400FA2" w:rsidRPr="00573063" w:rsidRDefault="00400FA2" w:rsidP="00770468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b/>
                <w:bCs/>
                <w:sz w:val="16"/>
                <w:szCs w:val="16"/>
                <w:lang w:val="es-ES"/>
              </w:rPr>
              <w:t>Código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400FA2" w:rsidRPr="00573063" w:rsidRDefault="00400FA2" w:rsidP="00770468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001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REG. DE LA CONSTRUCCION -  PROV. BS. AS.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002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fr-FR"/>
              </w:rPr>
            </w:pPr>
            <w:r w:rsidRPr="00573063">
              <w:rPr>
                <w:rFonts w:cs="Arial"/>
                <w:sz w:val="16"/>
                <w:szCs w:val="16"/>
                <w:lang w:val="fr-FR"/>
              </w:rPr>
              <w:t xml:space="preserve">CONTRIB PATRONALES REG EMP CONSTRUC 4052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003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CONTRIB PATRONALES REG RETENCION 3983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004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CONTRIB PATRONALES PRESTAD SERV DE LIMP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005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TASA DE SEG E HIG - MUN DE RAMALLO.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006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TASA DE SEG E HIG - MUN DE MOSCONI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007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TASA DE SEG E HIG - MUN DE CAMPANA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008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IVA SOBRE BIENES        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009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INGRESOS BRUTOS         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010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RG 1556/03 -SUSS- EMPRESAS DE LIMPIEZA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011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RG 4052 CONTRATISTAS    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012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RG 3983/95 SERV. EVENTUALES SUSS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013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TACIS (ING BR MUNICIPALIDAD DE FAMAILLA)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014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GANANCIAS SOBRE BIENES  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015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IVA SOBRE SERVICIOS     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016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INGR BR SAN JUAN LOTE - HOGAR R. 651/98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017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RG1784-SUSS REGIMEN GENERAL DE RETENCION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018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GANANCIAS SOBRE SERVICIOS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019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RETENCILN RESOLUCILN GENERAL AFIP 1784   </w:t>
            </w:r>
          </w:p>
        </w:tc>
      </w:tr>
      <w:tr w:rsidR="00400FA2" w:rsidRPr="0029345D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020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pt-PT"/>
              </w:rPr>
            </w:pPr>
            <w:r w:rsidRPr="00573063">
              <w:rPr>
                <w:rFonts w:cs="Arial"/>
                <w:sz w:val="16"/>
                <w:szCs w:val="16"/>
                <w:lang w:val="pt-PT"/>
              </w:rPr>
              <w:t xml:space="preserve">CONTRIB. MUNIC. DE CBA. RESOL. N¢240/03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021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IIBB MUNICIPALIDAD DE COMODORO RIVADAVIA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022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IIBB SANTA CRUZ                          </w:t>
            </w:r>
          </w:p>
        </w:tc>
      </w:tr>
      <w:tr w:rsidR="00400FA2" w:rsidRPr="0029345D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023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pt-PT"/>
              </w:rPr>
            </w:pPr>
            <w:r w:rsidRPr="00573063">
              <w:rPr>
                <w:rFonts w:cs="Arial"/>
                <w:sz w:val="16"/>
                <w:szCs w:val="16"/>
                <w:lang w:val="pt-PT"/>
              </w:rPr>
              <w:t xml:space="preserve">IIBB - PROV. DE BS AS - D.N. 1/95.       </w:t>
            </w:r>
          </w:p>
        </w:tc>
      </w:tr>
    </w:tbl>
    <w:p w:rsidR="00400FA2" w:rsidRPr="0029345D" w:rsidRDefault="00400FA2" w:rsidP="00400FA2">
      <w:pPr>
        <w:rPr>
          <w:lang w:val="pt-PT"/>
        </w:rPr>
      </w:pPr>
    </w:p>
    <w:p w:rsidR="00400FA2" w:rsidRPr="00573063" w:rsidRDefault="00400FA2" w:rsidP="00400FA2">
      <w:pPr>
        <w:rPr>
          <w:b/>
          <w:sz w:val="18"/>
        </w:rPr>
      </w:pPr>
      <w:r w:rsidRPr="00573063">
        <w:rPr>
          <w:b/>
          <w:sz w:val="18"/>
        </w:rPr>
        <w:t>TABLA DE RETENCIONES ESPECIALES</w:t>
      </w:r>
      <w:r>
        <w:rPr>
          <w:b/>
          <w:sz w:val="18"/>
        </w:rPr>
        <w:t xml:space="preserve"> -</w:t>
      </w:r>
      <w:r w:rsidRPr="00573063">
        <w:rPr>
          <w:sz w:val="18"/>
        </w:rPr>
        <w:t xml:space="preserve"> continuación</w:t>
      </w:r>
    </w:p>
    <w:p w:rsidR="00400FA2" w:rsidRDefault="00400FA2" w:rsidP="00400FA2"/>
    <w:p w:rsidR="00400FA2" w:rsidRDefault="00400FA2" w:rsidP="00400FA2"/>
    <w:tbl>
      <w:tblPr>
        <w:tblW w:w="652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5320"/>
      </w:tblGrid>
      <w:tr w:rsidR="00400FA2" w:rsidRPr="00573063" w:rsidTr="00770468">
        <w:trPr>
          <w:trHeight w:val="46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400FA2" w:rsidRPr="00573063" w:rsidRDefault="00400FA2" w:rsidP="00770468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b/>
                <w:bCs/>
                <w:sz w:val="16"/>
                <w:szCs w:val="16"/>
                <w:lang w:val="es-ES"/>
              </w:rPr>
              <w:t>Código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400FA2" w:rsidRPr="00573063" w:rsidRDefault="00400FA2" w:rsidP="00770468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400FA2" w:rsidRPr="00FB20AE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024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400FA2" w:rsidRDefault="00400FA2" w:rsidP="00770468">
            <w:pPr>
              <w:rPr>
                <w:rFonts w:cs="Arial"/>
                <w:sz w:val="16"/>
                <w:szCs w:val="16"/>
                <w:lang w:val="en-US"/>
              </w:rPr>
            </w:pPr>
            <w:r w:rsidRPr="00400FA2">
              <w:rPr>
                <w:rFonts w:cs="Arial"/>
                <w:sz w:val="16"/>
                <w:szCs w:val="16"/>
                <w:lang w:val="en-US"/>
              </w:rPr>
              <w:t xml:space="preserve">IIBB - PROV. BS AS - D.N. 43/96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025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IIBB - CAPITAL FEDERAL - R.G. 533/00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026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RETENCION CARGAS SOCIALES PROVEEDORES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027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EMBARGOS JUDICIALES     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028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RETENCIONES SS PERSONAL EVENTUAL 5%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029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RETENCION FDO GARANTIA DE COBRANZA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030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FONDO DE REPARO         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031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RETENCION INGRESOS BRUTOS CBA I2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032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RETENCION INGRESOS BRUTOS CBA IB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033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MULTAS MUNICIPALES      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034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TASIT - MUNICIPALIDAD BANDA </w:t>
            </w:r>
            <w:proofErr w:type="spellStart"/>
            <w:r w:rsidRPr="00573063">
              <w:rPr>
                <w:rFonts w:cs="Arial"/>
                <w:sz w:val="16"/>
                <w:szCs w:val="16"/>
                <w:lang w:val="es-ES"/>
              </w:rPr>
              <w:t>RòO</w:t>
            </w:r>
            <w:proofErr w:type="spellEnd"/>
            <w:r w:rsidRPr="00573063">
              <w:rPr>
                <w:rFonts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73063">
              <w:rPr>
                <w:rFonts w:cs="Arial"/>
                <w:sz w:val="16"/>
                <w:szCs w:val="16"/>
                <w:lang w:val="es-ES"/>
              </w:rPr>
              <w:t>SALò</w:t>
            </w:r>
            <w:proofErr w:type="spellEnd"/>
            <w:r w:rsidRPr="00573063">
              <w:rPr>
                <w:rFonts w:cs="Arial"/>
                <w:sz w:val="16"/>
                <w:szCs w:val="16"/>
                <w:lang w:val="es-ES"/>
              </w:rPr>
              <w:t xml:space="preserve">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035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ATC (CUOTA GREMIAL) 0.5%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036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EEAOC PRODUCCION PRIMARIA 0.5%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037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pt-PT"/>
              </w:rPr>
              <w:t xml:space="preserve">IASCAV - ATC RET. A TERC. - BARR. </w:t>
            </w: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FITOSA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038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RG 754 - SUSS PERSONAL DE VIGILANCIA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039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IIBB PROVINCIA DE TUCUMAN R.G. 23/02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567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TASA MUNICIPAL          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754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RG1769-SUSS-SERVICIOS DE INVEST.Y SEGUR.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755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RG 1782 - RIGIMEN GENERAL DE RETENCION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901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RET. GAN. HONORARIOS    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902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RET. GAN. BENEF. DEL EXTERIOR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903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HONORARIOS BENEF. DEL EXTERIOR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904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RET. GAN. ALQUILERES    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905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RETENCION IVA FACTURAS M 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906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RETENCION GCIAS. FACTURAS M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907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RET. GANANCIAS ALQUILERES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908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NO RETENCION DE GANANCIAS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909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RET. GANANCIAS HONORARIOS    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910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RET. GAN. BENEF. DEL EXTERIOR  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911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n-US"/>
              </w:rPr>
              <w:t xml:space="preserve">RET. ING. BRUTOS P.B.A.  </w:t>
            </w: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VENTAS   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912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n-US"/>
              </w:rPr>
              <w:t xml:space="preserve">RET. ING. BRUTOS P.B.A.  </w:t>
            </w: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SERVICIOS     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913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RETENCIONES APORTES PATRONALES EMP. SEG  </w:t>
            </w:r>
          </w:p>
        </w:tc>
      </w:tr>
      <w:tr w:rsidR="00400FA2" w:rsidRPr="00573063" w:rsidTr="00770468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>914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FA2" w:rsidRPr="00573063" w:rsidRDefault="00400FA2" w:rsidP="00770468">
            <w:pPr>
              <w:rPr>
                <w:rFonts w:cs="Arial"/>
                <w:sz w:val="16"/>
                <w:szCs w:val="16"/>
                <w:lang w:val="es-ES"/>
              </w:rPr>
            </w:pPr>
            <w:r w:rsidRPr="00573063">
              <w:rPr>
                <w:rFonts w:cs="Arial"/>
                <w:sz w:val="16"/>
                <w:szCs w:val="16"/>
                <w:lang w:val="es-ES"/>
              </w:rPr>
              <w:t xml:space="preserve">RETENCIONES EMP. SERV. EVENTUAL          </w:t>
            </w:r>
          </w:p>
        </w:tc>
      </w:tr>
    </w:tbl>
    <w:p w:rsidR="00400FA2" w:rsidRDefault="00400FA2" w:rsidP="00400FA2">
      <w:pPr>
        <w:rPr>
          <w:sz w:val="18"/>
        </w:rPr>
      </w:pPr>
    </w:p>
    <w:p w:rsidR="00400FA2" w:rsidRPr="00E8244D" w:rsidRDefault="00E8244D" w:rsidP="00564008">
      <w:pPr>
        <w:rPr>
          <w:sz w:val="16"/>
          <w:szCs w:val="16"/>
        </w:rPr>
      </w:pPr>
      <w:r w:rsidRPr="00E8244D">
        <w:rPr>
          <w:sz w:val="16"/>
          <w:szCs w:val="16"/>
        </w:rPr>
        <w:t>Solicitar tabla actualizada</w:t>
      </w:r>
    </w:p>
    <w:sectPr w:rsidR="00400FA2" w:rsidRPr="00E8244D" w:rsidSect="00BA7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B8C" w:rsidRDefault="00E45B8C">
      <w:r>
        <w:separator/>
      </w:r>
    </w:p>
  </w:endnote>
  <w:endnote w:type="continuationSeparator" w:id="0">
    <w:p w:rsidR="00E45B8C" w:rsidRDefault="00E4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2"/>
      <w:gridCol w:w="2694"/>
      <w:gridCol w:w="2952"/>
    </w:tblGrid>
    <w:tr w:rsidR="00E45B8C">
      <w:trPr>
        <w:trHeight w:val="562"/>
      </w:trPr>
      <w:tc>
        <w:tcPr>
          <w:tcW w:w="3402" w:type="dxa"/>
        </w:tcPr>
        <w:p w:rsidR="00E45B8C" w:rsidRDefault="00E45B8C" w:rsidP="000301AD">
          <w:pPr>
            <w:pStyle w:val="cabecera2"/>
            <w:rPr>
              <w:rFonts w:ascii="Arial" w:hAnsi="Arial" w:cs="Arial"/>
              <w:b w:val="0"/>
              <w:color w:val="auto"/>
              <w:sz w:val="16"/>
              <w:szCs w:val="16"/>
            </w:rPr>
          </w:pPr>
          <w:r>
            <w:rPr>
              <w:rFonts w:ascii="Arial" w:hAnsi="Arial" w:cs="Arial"/>
              <w:b w:val="0"/>
              <w:color w:val="auto"/>
              <w:sz w:val="16"/>
              <w:szCs w:val="16"/>
            </w:rPr>
            <w:t xml:space="preserve">Francés net cash – </w:t>
          </w:r>
          <w:proofErr w:type="spellStart"/>
          <w:r>
            <w:rPr>
              <w:rFonts w:ascii="Arial" w:hAnsi="Arial" w:cs="Arial"/>
              <w:b w:val="0"/>
              <w:color w:val="auto"/>
              <w:sz w:val="16"/>
              <w:szCs w:val="16"/>
            </w:rPr>
            <w:t>v.Cliente</w:t>
          </w:r>
          <w:proofErr w:type="spellEnd"/>
          <w:r>
            <w:rPr>
              <w:rFonts w:ascii="Arial" w:hAnsi="Arial" w:cs="Arial"/>
              <w:b w:val="0"/>
              <w:color w:val="auto"/>
              <w:sz w:val="16"/>
              <w:szCs w:val="16"/>
            </w:rPr>
            <w:t xml:space="preserve"> 02-2014</w:t>
          </w:r>
        </w:p>
      </w:tc>
      <w:tc>
        <w:tcPr>
          <w:tcW w:w="2694" w:type="dxa"/>
        </w:tcPr>
        <w:p w:rsidR="00E45B8C" w:rsidRDefault="00E45B8C">
          <w:pPr>
            <w:pStyle w:val="cabecera3"/>
            <w:rPr>
              <w:rFonts w:ascii="Arial" w:hAnsi="Arial" w:cs="Arial"/>
              <w:b w:val="0"/>
              <w:snapToGrid w:val="0"/>
              <w:color w:val="auto"/>
              <w:sz w:val="16"/>
              <w:szCs w:val="16"/>
            </w:rPr>
          </w:pPr>
        </w:p>
      </w:tc>
      <w:tc>
        <w:tcPr>
          <w:tcW w:w="2952" w:type="dxa"/>
        </w:tcPr>
        <w:p w:rsidR="00E45B8C" w:rsidRDefault="00E45B8C">
          <w:pPr>
            <w:pStyle w:val="cabecera3"/>
            <w:rPr>
              <w:rFonts w:ascii="Arial" w:hAnsi="Arial" w:cs="Arial"/>
              <w:b w:val="0"/>
              <w:color w:val="auto"/>
              <w:sz w:val="16"/>
              <w:szCs w:val="16"/>
            </w:rPr>
          </w:pPr>
          <w:r>
            <w:rPr>
              <w:rFonts w:ascii="Arial" w:hAnsi="Arial" w:cs="Arial"/>
              <w:b w:val="0"/>
              <w:snapToGrid w:val="0"/>
              <w:color w:val="auto"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b w:val="0"/>
              <w:snapToGrid w:val="0"/>
              <w:color w:val="auto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 w:val="0"/>
              <w:snapToGrid w:val="0"/>
              <w:color w:val="auto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b w:val="0"/>
              <w:snapToGrid w:val="0"/>
              <w:color w:val="auto"/>
              <w:sz w:val="16"/>
              <w:szCs w:val="16"/>
            </w:rPr>
            <w:fldChar w:fldCharType="separate"/>
          </w:r>
          <w:r w:rsidR="00747BC2">
            <w:rPr>
              <w:rFonts w:ascii="Arial" w:hAnsi="Arial" w:cs="Arial"/>
              <w:b w:val="0"/>
              <w:noProof/>
              <w:snapToGrid w:val="0"/>
              <w:color w:val="auto"/>
              <w:sz w:val="16"/>
              <w:szCs w:val="16"/>
            </w:rPr>
            <w:t>6</w:t>
          </w:r>
          <w:r>
            <w:rPr>
              <w:rFonts w:ascii="Arial" w:hAnsi="Arial" w:cs="Arial"/>
              <w:b w:val="0"/>
              <w:snapToGrid w:val="0"/>
              <w:color w:val="auto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 w:val="0"/>
              <w:snapToGrid w:val="0"/>
              <w:color w:val="auto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 w:val="0"/>
              <w:snapToGrid w:val="0"/>
              <w:color w:val="auto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 w:val="0"/>
              <w:snapToGrid w:val="0"/>
              <w:color w:val="auto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b w:val="0"/>
              <w:snapToGrid w:val="0"/>
              <w:color w:val="auto"/>
              <w:sz w:val="16"/>
              <w:szCs w:val="16"/>
            </w:rPr>
            <w:fldChar w:fldCharType="separate"/>
          </w:r>
          <w:r w:rsidR="00747BC2">
            <w:rPr>
              <w:rFonts w:ascii="Arial" w:hAnsi="Arial" w:cs="Arial"/>
              <w:b w:val="0"/>
              <w:noProof/>
              <w:snapToGrid w:val="0"/>
              <w:color w:val="auto"/>
              <w:sz w:val="16"/>
              <w:szCs w:val="16"/>
            </w:rPr>
            <w:t>16</w:t>
          </w:r>
          <w:r>
            <w:rPr>
              <w:rFonts w:ascii="Arial" w:hAnsi="Arial" w:cs="Arial"/>
              <w:b w:val="0"/>
              <w:snapToGrid w:val="0"/>
              <w:color w:val="auto"/>
              <w:sz w:val="16"/>
              <w:szCs w:val="16"/>
            </w:rPr>
            <w:fldChar w:fldCharType="end"/>
          </w:r>
        </w:p>
      </w:tc>
    </w:tr>
  </w:tbl>
  <w:p w:rsidR="00E45B8C" w:rsidRDefault="00E45B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B8C" w:rsidRDefault="00E45B8C">
      <w:r>
        <w:separator/>
      </w:r>
    </w:p>
  </w:footnote>
  <w:footnote w:type="continuationSeparator" w:id="0">
    <w:p w:rsidR="00E45B8C" w:rsidRDefault="00E45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76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3064"/>
      <w:gridCol w:w="2888"/>
      <w:gridCol w:w="3263"/>
    </w:tblGrid>
    <w:tr w:rsidR="00E45B8C">
      <w:trPr>
        <w:trHeight w:val="703"/>
      </w:trPr>
      <w:tc>
        <w:tcPr>
          <w:tcW w:w="3064" w:type="dxa"/>
        </w:tcPr>
        <w:p w:rsidR="00E45B8C" w:rsidRDefault="00E45B8C">
          <w:pPr>
            <w:pStyle w:val="Encabezado"/>
            <w:ind w:left="428"/>
          </w:pPr>
          <w:r>
            <w:rPr>
              <w:noProof/>
              <w:lang w:eastAsia="es-AR"/>
            </w:rPr>
            <w:drawing>
              <wp:inline distT="0" distB="0" distL="0" distR="0">
                <wp:extent cx="1493762" cy="495300"/>
                <wp:effectExtent l="1905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3762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45B8C" w:rsidRDefault="00E45B8C">
          <w:pPr>
            <w:pStyle w:val="Encabezado"/>
            <w:ind w:left="428"/>
          </w:pPr>
        </w:p>
      </w:tc>
      <w:tc>
        <w:tcPr>
          <w:tcW w:w="2888" w:type="dxa"/>
        </w:tcPr>
        <w:p w:rsidR="00E45B8C" w:rsidRDefault="00E45B8C">
          <w:pPr>
            <w:pStyle w:val="Encabezado"/>
            <w:jc w:val="center"/>
            <w:rPr>
              <w:i/>
            </w:rPr>
          </w:pPr>
        </w:p>
        <w:p w:rsidR="00E45B8C" w:rsidRPr="008B377A" w:rsidRDefault="00E45B8C">
          <w:pPr>
            <w:pStyle w:val="Encabezado"/>
            <w:jc w:val="center"/>
            <w:rPr>
              <w:b/>
              <w:sz w:val="32"/>
            </w:rPr>
          </w:pPr>
          <w:r w:rsidRPr="008B377A">
            <w:t>Pago a Proveedores</w:t>
          </w:r>
        </w:p>
      </w:tc>
      <w:tc>
        <w:tcPr>
          <w:tcW w:w="3263" w:type="dxa"/>
        </w:tcPr>
        <w:p w:rsidR="00E45B8C" w:rsidRDefault="00E45B8C">
          <w:pPr>
            <w:pStyle w:val="Encabezado"/>
            <w:ind w:left="428"/>
            <w:rPr>
              <w:i/>
              <w:sz w:val="18"/>
            </w:rPr>
          </w:pPr>
        </w:p>
        <w:p w:rsidR="00E45B8C" w:rsidRPr="008B377A" w:rsidRDefault="00E45B8C" w:rsidP="00770468">
          <w:pPr>
            <w:pStyle w:val="Encabezado"/>
            <w:jc w:val="right"/>
            <w:rPr>
              <w:color w:val="C0C0C0"/>
              <w:sz w:val="16"/>
              <w:szCs w:val="16"/>
            </w:rPr>
          </w:pPr>
          <w:r w:rsidRPr="008B377A">
            <w:rPr>
              <w:color w:val="C0C0C0"/>
              <w:sz w:val="16"/>
              <w:szCs w:val="16"/>
            </w:rPr>
            <w:t>Servicios Telemáticos</w:t>
          </w:r>
        </w:p>
        <w:p w:rsidR="00E45B8C" w:rsidRPr="008B377A" w:rsidRDefault="00E45B8C" w:rsidP="00770468">
          <w:pPr>
            <w:pStyle w:val="Encabezado"/>
            <w:jc w:val="right"/>
            <w:rPr>
              <w:b/>
              <w:color w:val="C0C0C0"/>
              <w:sz w:val="16"/>
              <w:szCs w:val="16"/>
            </w:rPr>
          </w:pPr>
        </w:p>
      </w:tc>
    </w:tr>
  </w:tbl>
  <w:p w:rsidR="00E45B8C" w:rsidRDefault="00E45B8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11B0"/>
    <w:multiLevelType w:val="hybridMultilevel"/>
    <w:tmpl w:val="9822BA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C4BB7"/>
    <w:multiLevelType w:val="hybridMultilevel"/>
    <w:tmpl w:val="061235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4008"/>
    <w:rsid w:val="00014467"/>
    <w:rsid w:val="000301AD"/>
    <w:rsid w:val="000341F7"/>
    <w:rsid w:val="00082397"/>
    <w:rsid w:val="00082ADB"/>
    <w:rsid w:val="000A51BD"/>
    <w:rsid w:val="000F098D"/>
    <w:rsid w:val="001648E8"/>
    <w:rsid w:val="001B009B"/>
    <w:rsid w:val="001C558C"/>
    <w:rsid w:val="001E6461"/>
    <w:rsid w:val="001F23EB"/>
    <w:rsid w:val="002146CD"/>
    <w:rsid w:val="00215DC0"/>
    <w:rsid w:val="00222E05"/>
    <w:rsid w:val="00236173"/>
    <w:rsid w:val="00254585"/>
    <w:rsid w:val="00280C83"/>
    <w:rsid w:val="00282EE1"/>
    <w:rsid w:val="0029345D"/>
    <w:rsid w:val="002A0208"/>
    <w:rsid w:val="002C61F7"/>
    <w:rsid w:val="00305F9F"/>
    <w:rsid w:val="00383AFF"/>
    <w:rsid w:val="003A01AB"/>
    <w:rsid w:val="003A6E56"/>
    <w:rsid w:val="003C58BC"/>
    <w:rsid w:val="003D50FC"/>
    <w:rsid w:val="003E11E0"/>
    <w:rsid w:val="003F1732"/>
    <w:rsid w:val="003F59E4"/>
    <w:rsid w:val="00400FA2"/>
    <w:rsid w:val="0043048B"/>
    <w:rsid w:val="004724FB"/>
    <w:rsid w:val="00491CF4"/>
    <w:rsid w:val="004D7446"/>
    <w:rsid w:val="004E20C4"/>
    <w:rsid w:val="004E34A0"/>
    <w:rsid w:val="004F0BD7"/>
    <w:rsid w:val="004F7B3A"/>
    <w:rsid w:val="005003C3"/>
    <w:rsid w:val="00503B4B"/>
    <w:rsid w:val="00535647"/>
    <w:rsid w:val="00564008"/>
    <w:rsid w:val="005857AA"/>
    <w:rsid w:val="00587381"/>
    <w:rsid w:val="00606862"/>
    <w:rsid w:val="00621150"/>
    <w:rsid w:val="00622977"/>
    <w:rsid w:val="00637C25"/>
    <w:rsid w:val="00647B4B"/>
    <w:rsid w:val="006B4378"/>
    <w:rsid w:val="006B5CB8"/>
    <w:rsid w:val="006C0517"/>
    <w:rsid w:val="006C1CDF"/>
    <w:rsid w:val="0071293F"/>
    <w:rsid w:val="00724C8D"/>
    <w:rsid w:val="0072655C"/>
    <w:rsid w:val="007340E2"/>
    <w:rsid w:val="00747BC2"/>
    <w:rsid w:val="00770468"/>
    <w:rsid w:val="00791DF1"/>
    <w:rsid w:val="007A6B78"/>
    <w:rsid w:val="007E2EFC"/>
    <w:rsid w:val="008267EA"/>
    <w:rsid w:val="008316A8"/>
    <w:rsid w:val="008C1F16"/>
    <w:rsid w:val="008D29EF"/>
    <w:rsid w:val="008E0BBA"/>
    <w:rsid w:val="008F6B34"/>
    <w:rsid w:val="00912D10"/>
    <w:rsid w:val="00913DF0"/>
    <w:rsid w:val="0092667E"/>
    <w:rsid w:val="00931133"/>
    <w:rsid w:val="00953028"/>
    <w:rsid w:val="009733F0"/>
    <w:rsid w:val="00980271"/>
    <w:rsid w:val="00984250"/>
    <w:rsid w:val="009A6F4D"/>
    <w:rsid w:val="009C6DB1"/>
    <w:rsid w:val="009D48C0"/>
    <w:rsid w:val="009D4F8C"/>
    <w:rsid w:val="00A0663F"/>
    <w:rsid w:val="00A12334"/>
    <w:rsid w:val="00A55903"/>
    <w:rsid w:val="00A6525D"/>
    <w:rsid w:val="00A9218B"/>
    <w:rsid w:val="00A9785E"/>
    <w:rsid w:val="00AE0BEE"/>
    <w:rsid w:val="00B14F97"/>
    <w:rsid w:val="00B30A58"/>
    <w:rsid w:val="00B44DE9"/>
    <w:rsid w:val="00B56721"/>
    <w:rsid w:val="00B73B9A"/>
    <w:rsid w:val="00B773F6"/>
    <w:rsid w:val="00BA1E6A"/>
    <w:rsid w:val="00BA708D"/>
    <w:rsid w:val="00BB1CB8"/>
    <w:rsid w:val="00BC5BC0"/>
    <w:rsid w:val="00C152C4"/>
    <w:rsid w:val="00C244B4"/>
    <w:rsid w:val="00C25076"/>
    <w:rsid w:val="00C452EF"/>
    <w:rsid w:val="00C516EF"/>
    <w:rsid w:val="00C94FAD"/>
    <w:rsid w:val="00D3408C"/>
    <w:rsid w:val="00D55513"/>
    <w:rsid w:val="00D605B0"/>
    <w:rsid w:val="00D61FFC"/>
    <w:rsid w:val="00D95963"/>
    <w:rsid w:val="00DB793A"/>
    <w:rsid w:val="00DE013D"/>
    <w:rsid w:val="00DE095C"/>
    <w:rsid w:val="00E0472E"/>
    <w:rsid w:val="00E07079"/>
    <w:rsid w:val="00E15630"/>
    <w:rsid w:val="00E45B8C"/>
    <w:rsid w:val="00E61CC4"/>
    <w:rsid w:val="00E8244D"/>
    <w:rsid w:val="00E84336"/>
    <w:rsid w:val="00EB0E4F"/>
    <w:rsid w:val="00EC497E"/>
    <w:rsid w:val="00ED78F1"/>
    <w:rsid w:val="00EE7352"/>
    <w:rsid w:val="00F052A6"/>
    <w:rsid w:val="00F122DB"/>
    <w:rsid w:val="00F2326C"/>
    <w:rsid w:val="00F5222C"/>
    <w:rsid w:val="00F71CFB"/>
    <w:rsid w:val="00F84FF8"/>
    <w:rsid w:val="00F9424D"/>
    <w:rsid w:val="00FA37CC"/>
    <w:rsid w:val="00FA409F"/>
    <w:rsid w:val="00FA7273"/>
    <w:rsid w:val="00FB20AE"/>
    <w:rsid w:val="00FD714A"/>
    <w:rsid w:val="00FD74BE"/>
    <w:rsid w:val="00FE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921DEAC1-9E73-4360-9262-6DCCB5CE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08"/>
    <w:rPr>
      <w:rFonts w:ascii="Arial" w:hAnsi="Arial"/>
      <w:lang w:eastAsia="es-ES"/>
    </w:rPr>
  </w:style>
  <w:style w:type="paragraph" w:styleId="Ttulo1">
    <w:name w:val="heading 1"/>
    <w:basedOn w:val="Normal"/>
    <w:next w:val="Normal"/>
    <w:link w:val="Ttulo1Car"/>
    <w:qFormat/>
    <w:rsid w:val="00564008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564008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56400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64008"/>
    <w:rPr>
      <w:b/>
      <w:snapToGrid w:val="0"/>
      <w:color w:val="000000"/>
      <w:lang w:val="es-ES"/>
    </w:rPr>
  </w:style>
  <w:style w:type="paragraph" w:styleId="Encabezado">
    <w:name w:val="header"/>
    <w:basedOn w:val="Normal"/>
    <w:rsid w:val="005640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64008"/>
    <w:pPr>
      <w:tabs>
        <w:tab w:val="center" w:pos="4252"/>
        <w:tab w:val="right" w:pos="8504"/>
      </w:tabs>
    </w:pPr>
  </w:style>
  <w:style w:type="paragraph" w:customStyle="1" w:styleId="cabecera2">
    <w:name w:val="cabecera2"/>
    <w:basedOn w:val="Encabezado"/>
    <w:rsid w:val="00564008"/>
    <w:pPr>
      <w:tabs>
        <w:tab w:val="clear" w:pos="4252"/>
      </w:tabs>
      <w:spacing w:before="160"/>
    </w:pPr>
    <w:rPr>
      <w:rFonts w:ascii="Times New Roman" w:hAnsi="Times New Roman"/>
      <w:b/>
      <w:color w:val="0000FF"/>
      <w:sz w:val="24"/>
      <w:lang w:val="es-ES"/>
    </w:rPr>
  </w:style>
  <w:style w:type="paragraph" w:customStyle="1" w:styleId="cabecera3">
    <w:name w:val="cabecera3"/>
    <w:basedOn w:val="Encabezado"/>
    <w:autoRedefine/>
    <w:rsid w:val="00564008"/>
    <w:pPr>
      <w:tabs>
        <w:tab w:val="clear" w:pos="4252"/>
      </w:tabs>
      <w:spacing w:before="120"/>
      <w:jc w:val="center"/>
    </w:pPr>
    <w:rPr>
      <w:rFonts w:ascii="Times New Roman" w:hAnsi="Times New Roman"/>
      <w:b/>
      <w:color w:val="0000FF"/>
      <w:lang w:val="es-ES"/>
    </w:rPr>
  </w:style>
  <w:style w:type="paragraph" w:customStyle="1" w:styleId="Estilo7">
    <w:name w:val="Estilo7"/>
    <w:basedOn w:val="Ttulo2"/>
    <w:rsid w:val="00564008"/>
    <w:pPr>
      <w:numPr>
        <w:ilvl w:val="1"/>
      </w:numPr>
      <w:spacing w:before="240" w:after="120" w:line="360" w:lineRule="auto"/>
      <w:jc w:val="both"/>
    </w:pPr>
    <w:rPr>
      <w:sz w:val="24"/>
      <w:lang w:val="es-ES"/>
    </w:rPr>
  </w:style>
  <w:style w:type="character" w:customStyle="1" w:styleId="Ttulo1Car">
    <w:name w:val="Título 1 Car"/>
    <w:basedOn w:val="Fuentedeprrafopredeter"/>
    <w:link w:val="Ttulo1"/>
    <w:rsid w:val="0029345D"/>
    <w:rPr>
      <w:rFonts w:ascii="Arial" w:hAnsi="Arial"/>
      <w:b/>
      <w:lang w:eastAsia="es-ES"/>
    </w:rPr>
  </w:style>
  <w:style w:type="paragraph" w:styleId="Prrafodelista">
    <w:name w:val="List Paragraph"/>
    <w:basedOn w:val="Normal"/>
    <w:uiPriority w:val="34"/>
    <w:qFormat/>
    <w:rsid w:val="004E20C4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0301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301AD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FCC17095</Template>
  <TotalTime>326</TotalTime>
  <Pages>16</Pages>
  <Words>4426</Words>
  <Characters>24344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FRANCÉS NET CASH</vt:lpstr>
    </vt:vector>
  </TitlesOfParts>
  <Company>BBVA</Company>
  <LinksUpToDate>false</LinksUpToDate>
  <CharactersWithSpaces>28713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FRANCÉS NET CASH</dc:title>
  <dc:subject/>
  <dc:creator>e096041</dc:creator>
  <cp:keywords/>
  <dc:description/>
  <cp:lastModifiedBy>a126138</cp:lastModifiedBy>
  <cp:revision>80</cp:revision>
  <cp:lastPrinted>2014-02-06T14:13:00Z</cp:lastPrinted>
  <dcterms:created xsi:type="dcterms:W3CDTF">2014-02-05T17:48:00Z</dcterms:created>
  <dcterms:modified xsi:type="dcterms:W3CDTF">2016-09-23T14:17:00Z</dcterms:modified>
</cp:coreProperties>
</file>